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539A7895" w14:textId="77777777" w:rsidR="00F21CA8" w:rsidRDefault="00F4230A">
          <w:r>
            <w:rPr>
              <w:rFonts w:asciiTheme="majorHAnsi" w:eastAsiaTheme="majorEastAsia" w:hAnsiTheme="majorHAnsi" w:cstheme="majorBidi"/>
              <w:noProof/>
              <w:color w:val="2F5897" w:themeColor="text2"/>
              <w:spacing w:val="5"/>
              <w:kern w:val="28"/>
              <w:sz w:val="96"/>
              <w:szCs w:val="96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79D9F8A2" wp14:editId="3A245491">
                <wp:simplePos x="0" y="0"/>
                <wp:positionH relativeFrom="column">
                  <wp:posOffset>590550</wp:posOffset>
                </wp:positionH>
                <wp:positionV relativeFrom="paragraph">
                  <wp:posOffset>-152400</wp:posOffset>
                </wp:positionV>
                <wp:extent cx="5108575" cy="1924050"/>
                <wp:effectExtent l="0" t="0" r="0" b="0"/>
                <wp:wrapSquare wrapText="bothSides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andes_vertical [Converted]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0763"/>
                        <a:stretch/>
                      </pic:blipFill>
                      <pic:spPr bwMode="auto">
                        <a:xfrm>
                          <a:off x="0" y="0"/>
                          <a:ext cx="5108575" cy="192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bottomFromText="720" w:vertAnchor="page" w:horzAnchor="margin" w:tblpY="6391"/>
            <w:tblW w:w="4976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10333"/>
          </w:tblGrid>
          <w:tr w:rsidR="00F4230A" w14:paraId="661D318C" w14:textId="77777777" w:rsidTr="00F4230A">
            <w:trPr>
              <w:trHeight w:val="2765"/>
            </w:trPr>
            <w:tc>
              <w:tcPr>
                <w:tcW w:w="10334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810C332" w14:textId="77777777" w:rsidR="00F4230A" w:rsidRDefault="00F4230A" w:rsidP="00F4230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Documento de Análisis y Diseño</w:t>
                    </w:r>
                  </w:p>
                </w:sdtContent>
              </w:sdt>
            </w:tc>
          </w:tr>
          <w:tr w:rsidR="00F4230A" w14:paraId="160DB010" w14:textId="77777777" w:rsidTr="00F4230A">
            <w:trPr>
              <w:trHeight w:val="797"/>
            </w:trPr>
            <w:tc>
              <w:tcPr>
                <w:tcW w:w="0" w:type="auto"/>
                <w:vAlign w:val="bottom"/>
              </w:tcPr>
              <w:p w14:paraId="0902C6A4" w14:textId="04B4EC6D" w:rsidR="00F4230A" w:rsidRPr="00F4230A" w:rsidRDefault="006959B0" w:rsidP="00F4230A">
                <w:pPr>
                  <w:jc w:val="center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Nivel 16</w:t>
                </w:r>
                <w:r w:rsidR="00F4230A" w:rsidRPr="00F4230A">
                  <w:rPr>
                    <w:sz w:val="40"/>
                    <w:szCs w:val="40"/>
                  </w:rPr>
                  <w:t xml:space="preserve">: </w:t>
                </w:r>
                <w:r>
                  <w:rPr>
                    <w:sz w:val="40"/>
                    <w:szCs w:val="40"/>
                  </w:rPr>
                  <w:t>cupiFlight</w:t>
                </w:r>
              </w:p>
              <w:p w14:paraId="4A8B41F1" w14:textId="77777777" w:rsidR="00F4230A" w:rsidRDefault="00F4230A" w:rsidP="00F4230A">
                <w:pPr>
                  <w:pStyle w:val="Subttulo"/>
                  <w:jc w:val="center"/>
                  <w:rPr>
                    <w:sz w:val="36"/>
                    <w:szCs w:val="36"/>
                  </w:rPr>
                </w:pPr>
              </w:p>
              <w:p w14:paraId="5B6D9583" w14:textId="1E5A5848" w:rsidR="00F4230A" w:rsidRDefault="006959B0" w:rsidP="00F4230A">
                <w:pPr>
                  <w:pStyle w:val="Subttulo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Nicolas Chaves</w:t>
                </w:r>
              </w:p>
            </w:tc>
          </w:tr>
          <w:tr w:rsidR="00F4230A" w14:paraId="5D6B4EDF" w14:textId="77777777" w:rsidTr="00F4230A">
            <w:trPr>
              <w:trHeight w:val="1344"/>
            </w:trPr>
            <w:tc>
              <w:tcPr>
                <w:tcW w:w="0" w:type="auto"/>
                <w:vAlign w:val="bottom"/>
              </w:tcPr>
              <w:p w14:paraId="262817C0" w14:textId="5504A48B" w:rsidR="00F4230A" w:rsidRDefault="006959B0" w:rsidP="00F4230A">
                <w:pPr>
                  <w:pStyle w:val="Subttulo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Daniel Vargas</w:t>
                </w:r>
              </w:p>
              <w:p w14:paraId="6B23F498" w14:textId="77777777" w:rsidR="00F4230A" w:rsidRDefault="00F4230A" w:rsidP="00F4230A"/>
            </w:tc>
          </w:tr>
          <w:tr w:rsidR="00F4230A" w14:paraId="09FD4E6F" w14:textId="77777777" w:rsidTr="00F4230A">
            <w:trPr>
              <w:trHeight w:val="2265"/>
            </w:trPr>
            <w:tc>
              <w:tcPr>
                <w:tcW w:w="0" w:type="auto"/>
                <w:vAlign w:val="bottom"/>
              </w:tcPr>
              <w:p w14:paraId="78BDB153" w14:textId="77777777" w:rsidR="00F4230A" w:rsidRPr="00F4230A" w:rsidRDefault="00F4230A" w:rsidP="00F4230A">
                <w:pPr>
                  <w:jc w:val="center"/>
                  <w:rPr>
                    <w:sz w:val="28"/>
                  </w:rPr>
                </w:pPr>
                <w:r w:rsidRPr="00F4230A">
                  <w:rPr>
                    <w:sz w:val="28"/>
                  </w:rPr>
                  <w:t>Estructuras de Datos</w:t>
                </w:r>
              </w:p>
              <w:p w14:paraId="2048C812" w14:textId="77777777" w:rsidR="00F4230A" w:rsidRPr="00F4230A" w:rsidRDefault="00F4230A" w:rsidP="00F4230A">
                <w:pPr>
                  <w:jc w:val="center"/>
                  <w:rPr>
                    <w:sz w:val="28"/>
                  </w:rPr>
                </w:pPr>
                <w:r w:rsidRPr="00F4230A">
                  <w:rPr>
                    <w:sz w:val="28"/>
                  </w:rPr>
                  <w:t xml:space="preserve">Universidad de Los Andes </w:t>
                </w:r>
              </w:p>
              <w:p w14:paraId="23302B64" w14:textId="3ECEECAA" w:rsidR="00F4230A" w:rsidRDefault="006959B0" w:rsidP="00F4230A">
                <w:pPr>
                  <w:jc w:val="center"/>
                </w:pPr>
                <w:r>
                  <w:rPr>
                    <w:sz w:val="28"/>
                  </w:rPr>
                  <w:t>2014-01</w:t>
                </w:r>
              </w:p>
            </w:tc>
          </w:tr>
          <w:tr w:rsidR="00F4230A" w14:paraId="78FD249B" w14:textId="77777777" w:rsidTr="00F4230A">
            <w:trPr>
              <w:trHeight w:val="1125"/>
            </w:trPr>
            <w:tc>
              <w:tcPr>
                <w:tcW w:w="0" w:type="auto"/>
                <w:vAlign w:val="bottom"/>
              </w:tcPr>
              <w:p w14:paraId="55B6A727" w14:textId="77777777" w:rsidR="00F4230A" w:rsidRDefault="00F4230A" w:rsidP="00F4230A">
                <w:pPr>
                  <w:jc w:val="center"/>
                </w:pPr>
              </w:p>
              <w:p w14:paraId="5B377129" w14:textId="77777777" w:rsidR="00F4230A" w:rsidRDefault="00F4230A" w:rsidP="00F4230A">
                <w:pPr>
                  <w:jc w:val="center"/>
                </w:pPr>
              </w:p>
            </w:tc>
          </w:tr>
        </w:tbl>
        <w:p w14:paraId="22725209" w14:textId="77777777" w:rsidR="00F21CA8" w:rsidRDefault="001A3EC6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16C1E356" w14:textId="77777777" w:rsidR="00F21CA8" w:rsidRDefault="00F4230A">
          <w:pPr>
            <w:pStyle w:val="Ttulo"/>
          </w:pPr>
          <w:r>
            <w:t>Documento de Análisis y Diseño</w:t>
          </w:r>
        </w:p>
      </w:sdtContent>
    </w:sdt>
    <w:p w14:paraId="273B1955" w14:textId="097423AA" w:rsidR="00F21CA8" w:rsidRPr="00F4230A" w:rsidRDefault="000A78D6">
      <w:pPr>
        <w:pStyle w:val="Subttulo"/>
        <w:rPr>
          <w:sz w:val="32"/>
        </w:rPr>
      </w:pPr>
      <w:sdt>
        <w:sdtPr>
          <w:rPr>
            <w:sz w:val="32"/>
          </w:rPr>
          <w:alias w:val="Subtítulo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C04EB">
            <w:rPr>
              <w:sz w:val="32"/>
            </w:rPr>
            <w:t>cupiFlight</w:t>
          </w:r>
        </w:sdtContent>
      </w:sdt>
    </w:p>
    <w:p w14:paraId="2147A979" w14:textId="77777777" w:rsidR="00F21CA8" w:rsidRDefault="00F21CA8" w:rsidP="00F4230A">
      <w:pPr>
        <w:pStyle w:val="Ttulo1"/>
        <w:numPr>
          <w:ilvl w:val="0"/>
          <w:numId w:val="0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6"/>
        <w:gridCol w:w="3316"/>
      </w:tblGrid>
      <w:tr w:rsidR="00F4230A" w14:paraId="6E154AD8" w14:textId="77777777" w:rsidTr="00F4230A">
        <w:tc>
          <w:tcPr>
            <w:tcW w:w="3315" w:type="dxa"/>
          </w:tcPr>
          <w:p w14:paraId="553D4765" w14:textId="77777777" w:rsidR="00F4230A" w:rsidRPr="00F4230A" w:rsidRDefault="00F4230A" w:rsidP="00F4230A">
            <w:pPr>
              <w:jc w:val="center"/>
              <w:rPr>
                <w:b/>
              </w:rPr>
            </w:pPr>
            <w:r>
              <w:rPr>
                <w:b/>
              </w:rPr>
              <w:t>Versión del documento</w:t>
            </w:r>
          </w:p>
        </w:tc>
        <w:tc>
          <w:tcPr>
            <w:tcW w:w="3316" w:type="dxa"/>
          </w:tcPr>
          <w:p w14:paraId="2AE8CFA0" w14:textId="77777777" w:rsidR="00F4230A" w:rsidRPr="00F4230A" w:rsidRDefault="00F4230A" w:rsidP="00F4230A">
            <w:pPr>
              <w:jc w:val="center"/>
              <w:rPr>
                <w:b/>
              </w:rPr>
            </w:pPr>
            <w:r w:rsidRPr="00F4230A">
              <w:rPr>
                <w:b/>
              </w:rPr>
              <w:t>Fecha de modificación</w:t>
            </w:r>
          </w:p>
        </w:tc>
        <w:tc>
          <w:tcPr>
            <w:tcW w:w="3316" w:type="dxa"/>
          </w:tcPr>
          <w:p w14:paraId="4071F01C" w14:textId="77777777" w:rsidR="00F4230A" w:rsidRPr="00F4230A" w:rsidRDefault="00F4230A" w:rsidP="00F4230A">
            <w:pPr>
              <w:jc w:val="center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F4230A" w14:paraId="7043F31E" w14:textId="77777777" w:rsidTr="00682F69">
        <w:trPr>
          <w:trHeight w:val="489"/>
        </w:trPr>
        <w:tc>
          <w:tcPr>
            <w:tcW w:w="3315" w:type="dxa"/>
          </w:tcPr>
          <w:p w14:paraId="41E53728" w14:textId="3C078437" w:rsidR="00F4230A" w:rsidRDefault="00682F69">
            <w:r>
              <w:t>1</w:t>
            </w:r>
            <w:r w:rsidR="000C1C34">
              <w:t>.0</w:t>
            </w:r>
          </w:p>
          <w:p w14:paraId="1181C895" w14:textId="77777777" w:rsidR="00F4230A" w:rsidRDefault="00F4230A"/>
        </w:tc>
        <w:tc>
          <w:tcPr>
            <w:tcW w:w="3316" w:type="dxa"/>
          </w:tcPr>
          <w:p w14:paraId="3AF8C7CF" w14:textId="77777777" w:rsidR="00F4230A" w:rsidRDefault="00682F69">
            <w:r>
              <w:t>22-04-2014</w:t>
            </w:r>
          </w:p>
        </w:tc>
        <w:tc>
          <w:tcPr>
            <w:tcW w:w="3316" w:type="dxa"/>
          </w:tcPr>
          <w:p w14:paraId="75161535" w14:textId="77777777" w:rsidR="00F4230A" w:rsidRDefault="00682F69" w:rsidP="00682F69">
            <w:r>
              <w:t>Nicolas Chaves</w:t>
            </w:r>
          </w:p>
          <w:p w14:paraId="6B387741" w14:textId="77777777" w:rsidR="00682F69" w:rsidRDefault="00682F69" w:rsidP="00682F69">
            <w:r>
              <w:t>Daniel Vargas</w:t>
            </w:r>
          </w:p>
        </w:tc>
      </w:tr>
      <w:tr w:rsidR="00F4230A" w14:paraId="5FE87F37" w14:textId="77777777" w:rsidTr="00F4230A">
        <w:tc>
          <w:tcPr>
            <w:tcW w:w="3315" w:type="dxa"/>
          </w:tcPr>
          <w:p w14:paraId="79D2C580" w14:textId="77777777" w:rsidR="00F4230A" w:rsidRDefault="00F4230A"/>
          <w:p w14:paraId="25EFA63B" w14:textId="77777777" w:rsidR="00F4230A" w:rsidRDefault="00F4230A"/>
        </w:tc>
        <w:tc>
          <w:tcPr>
            <w:tcW w:w="3316" w:type="dxa"/>
          </w:tcPr>
          <w:p w14:paraId="75C8DA1B" w14:textId="77777777" w:rsidR="00F4230A" w:rsidRDefault="00F4230A"/>
        </w:tc>
        <w:tc>
          <w:tcPr>
            <w:tcW w:w="3316" w:type="dxa"/>
          </w:tcPr>
          <w:p w14:paraId="35643240" w14:textId="77777777" w:rsidR="00F4230A" w:rsidRDefault="00F4230A"/>
        </w:tc>
      </w:tr>
      <w:tr w:rsidR="00F4230A" w14:paraId="73E79DFD" w14:textId="77777777" w:rsidTr="00F4230A">
        <w:tc>
          <w:tcPr>
            <w:tcW w:w="3315" w:type="dxa"/>
          </w:tcPr>
          <w:p w14:paraId="75654322" w14:textId="77777777" w:rsidR="00F4230A" w:rsidRDefault="00F4230A"/>
          <w:p w14:paraId="48CD6D9B" w14:textId="77777777" w:rsidR="00F4230A" w:rsidRDefault="00F4230A"/>
        </w:tc>
        <w:tc>
          <w:tcPr>
            <w:tcW w:w="3316" w:type="dxa"/>
          </w:tcPr>
          <w:p w14:paraId="0BF2AFB3" w14:textId="77777777" w:rsidR="00F4230A" w:rsidRDefault="00F4230A"/>
        </w:tc>
        <w:tc>
          <w:tcPr>
            <w:tcW w:w="3316" w:type="dxa"/>
          </w:tcPr>
          <w:p w14:paraId="784B1814" w14:textId="77777777" w:rsidR="00F4230A" w:rsidRDefault="00F4230A"/>
        </w:tc>
      </w:tr>
    </w:tbl>
    <w:p w14:paraId="17A4F450" w14:textId="77777777" w:rsidR="00F4230A" w:rsidRDefault="00F4230A"/>
    <w:p w14:paraId="2E3D6F37" w14:textId="77777777" w:rsidR="00F4230A" w:rsidRDefault="00F4230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72389428"/>
        <w:docPartObj>
          <w:docPartGallery w:val="Table of Contents"/>
          <w:docPartUnique/>
        </w:docPartObj>
      </w:sdtPr>
      <w:sdtEndPr/>
      <w:sdtContent>
        <w:p w14:paraId="05E055C5" w14:textId="77777777" w:rsidR="00F4230A" w:rsidRDefault="00F4230A" w:rsidP="00F4230A">
          <w:pPr>
            <w:pStyle w:val="Encabezadodetabladecontenido"/>
            <w:numPr>
              <w:ilvl w:val="0"/>
              <w:numId w:val="0"/>
            </w:numPr>
          </w:pPr>
          <w:r>
            <w:rPr>
              <w:lang w:val="es-ES"/>
            </w:rPr>
            <w:t>Contenido</w:t>
          </w:r>
        </w:p>
        <w:p w14:paraId="0A47104E" w14:textId="77777777" w:rsidR="00F4230A" w:rsidRDefault="00F4230A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63773" w:history="1">
            <w:r w:rsidRPr="00D60029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D6002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3A7A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74" w:history="1">
            <w:r w:rsidR="00F4230A" w:rsidRPr="00D60029">
              <w:rPr>
                <w:rStyle w:val="Hipervnculo"/>
                <w:noProof/>
              </w:rPr>
              <w:t>2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Análisis del modelo del mundo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_Toc378263774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4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0B5558BA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75" w:history="1">
            <w:r w:rsidR="00F4230A" w:rsidRPr="00D60029">
              <w:rPr>
                <w:rStyle w:val="Hipervnculo"/>
                <w:noProof/>
              </w:rPr>
              <w:t>3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Diseño de Interfaces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_Toc378263775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5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64399B74" w14:textId="77777777" w:rsidR="00F4230A" w:rsidRDefault="000A78D6">
          <w:pPr>
            <w:pStyle w:val="TDC3"/>
            <w:tabs>
              <w:tab w:val="left" w:pos="1320"/>
              <w:tab w:val="right" w:leader="dot" w:pos="9797"/>
            </w:tabs>
            <w:rPr>
              <w:noProof/>
            </w:rPr>
          </w:pPr>
          <w:hyperlink w:anchor="_Toc378263776" w:history="1">
            <w:r w:rsidR="00F4230A" w:rsidRPr="00D60029">
              <w:rPr>
                <w:rStyle w:val="Hipervnculo"/>
                <w:noProof/>
              </w:rPr>
              <w:t>3.1.1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Interfaces del mundo de la aplicación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_Toc378263776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5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110DA0B6" w14:textId="77777777" w:rsidR="00F4230A" w:rsidRDefault="000A78D6">
          <w:pPr>
            <w:pStyle w:val="TDC3"/>
            <w:tabs>
              <w:tab w:val="left" w:pos="1320"/>
              <w:tab w:val="right" w:leader="dot" w:pos="9797"/>
            </w:tabs>
            <w:rPr>
              <w:noProof/>
            </w:rPr>
          </w:pPr>
          <w:hyperlink w:anchor="_Toc378263777" w:history="1">
            <w:r w:rsidR="00F4230A" w:rsidRPr="00D60029">
              <w:rPr>
                <w:rStyle w:val="Hipervnculo"/>
                <w:noProof/>
              </w:rPr>
              <w:t>3.1.2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Interfaces de las estructuras de datos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_Toc378263777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5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52DB2B5A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78" w:history="1">
            <w:r w:rsidR="00F4230A" w:rsidRPr="00D60029">
              <w:rPr>
                <w:rStyle w:val="Hipervnculo"/>
                <w:noProof/>
              </w:rPr>
              <w:t>4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Diseño de estructuras de datos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_Toc378263778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6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3D1AEF3E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79" w:history="1">
            <w:r w:rsidR="00F4230A" w:rsidRPr="00D60029">
              <w:rPr>
                <w:rStyle w:val="Hipervnculo"/>
                <w:noProof/>
              </w:rPr>
              <w:t>5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Justificación de decisiones de diseño de las estructuras de datos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_Toc378263779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7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4D58E54E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80" w:history="1">
            <w:r w:rsidR="00F4230A" w:rsidRPr="00D60029">
              <w:rPr>
                <w:rStyle w:val="Hipervnculo"/>
                <w:noProof/>
              </w:rPr>
              <w:t>6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Diseño final de la aplicación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_Toc378263780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8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6661BB9F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81" w:history="1">
            <w:r w:rsidR="00F4230A" w:rsidRPr="00D60029">
              <w:rPr>
                <w:rStyle w:val="Hipervnculo"/>
                <w:noProof/>
              </w:rPr>
              <w:t>7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Justificación de decisiones de diseño del diseño del mundo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_Toc378263781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9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4E67BE3E" w14:textId="77777777" w:rsidR="00F4230A" w:rsidRDefault="000A78D6">
          <w:pPr>
            <w:pStyle w:val="TDC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378263782" w:history="1">
            <w:r w:rsidR="00F4230A" w:rsidRPr="00D60029">
              <w:rPr>
                <w:rStyle w:val="Hipervnculo"/>
                <w:noProof/>
              </w:rPr>
              <w:t>8</w:t>
            </w:r>
            <w:r w:rsidR="00F4230A">
              <w:rPr>
                <w:noProof/>
              </w:rPr>
              <w:tab/>
            </w:r>
            <w:r w:rsidR="00F4230A" w:rsidRPr="00D60029">
              <w:rPr>
                <w:rStyle w:val="Hipervnculo"/>
                <w:noProof/>
              </w:rPr>
              <w:t>Análisis de complejidad de operaciones</w:t>
            </w:r>
            <w:r w:rsidR="00F4230A">
              <w:rPr>
                <w:noProof/>
                <w:webHidden/>
              </w:rPr>
              <w:tab/>
            </w:r>
            <w:r w:rsidR="00F4230A">
              <w:rPr>
                <w:noProof/>
                <w:webHidden/>
              </w:rPr>
              <w:fldChar w:fldCharType="begin"/>
            </w:r>
            <w:r w:rsidR="00F4230A">
              <w:rPr>
                <w:noProof/>
                <w:webHidden/>
              </w:rPr>
              <w:instrText xml:space="preserve"> PAGEREF _Toc378263782 \h </w:instrText>
            </w:r>
            <w:r w:rsidR="00F4230A">
              <w:rPr>
                <w:noProof/>
                <w:webHidden/>
              </w:rPr>
            </w:r>
            <w:r w:rsidR="00F4230A">
              <w:rPr>
                <w:noProof/>
                <w:webHidden/>
              </w:rPr>
              <w:fldChar w:fldCharType="separate"/>
            </w:r>
            <w:r w:rsidR="00F4230A">
              <w:rPr>
                <w:noProof/>
                <w:webHidden/>
              </w:rPr>
              <w:t>10</w:t>
            </w:r>
            <w:r w:rsidR="00F4230A">
              <w:rPr>
                <w:noProof/>
                <w:webHidden/>
              </w:rPr>
              <w:fldChar w:fldCharType="end"/>
            </w:r>
          </w:hyperlink>
        </w:p>
        <w:p w14:paraId="7CFA378C" w14:textId="77777777" w:rsidR="00F4230A" w:rsidRDefault="00F4230A">
          <w:r>
            <w:rPr>
              <w:b/>
              <w:bCs/>
              <w:lang w:val="es-ES"/>
            </w:rPr>
            <w:fldChar w:fldCharType="end"/>
          </w:r>
        </w:p>
      </w:sdtContent>
    </w:sdt>
    <w:p w14:paraId="2631ECB3" w14:textId="77777777" w:rsidR="00F4230A" w:rsidRDefault="00F4230A"/>
    <w:p w14:paraId="645245CC" w14:textId="77777777" w:rsidR="00F4230A" w:rsidRDefault="00F4230A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</w:p>
    <w:p w14:paraId="434C9AD8" w14:textId="77777777" w:rsidR="00F21CA8" w:rsidRDefault="00F4230A" w:rsidP="00F4230A">
      <w:pPr>
        <w:pStyle w:val="Ttulo1"/>
      </w:pPr>
      <w:bookmarkStart w:id="0" w:name="_Toc378263773"/>
      <w:r>
        <w:lastRenderedPageBreak/>
        <w:t>Requerimientos Funcionales</w:t>
      </w:r>
      <w:bookmarkEnd w:id="0"/>
    </w:p>
    <w:p w14:paraId="6CDD3459" w14:textId="77777777" w:rsidR="00F4230A" w:rsidRDefault="00F4230A" w:rsidP="00F4230A">
      <w:pPr>
        <w:ind w:left="426"/>
      </w:pPr>
      <w:r>
        <w:t>A continuación se describen los requerimientos funcionales de la aplicación. La definición de estos es independiente de la tecnología que será usada para implementarlos.</w:t>
      </w:r>
    </w:p>
    <w:p w14:paraId="10F3C9E2" w14:textId="77777777" w:rsidR="001D5205" w:rsidRDefault="001D5205" w:rsidP="00F4230A">
      <w:pPr>
        <w:ind w:left="426"/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6E71E3" w14:paraId="055CA613" w14:textId="77777777" w:rsidTr="006E71E3">
        <w:tc>
          <w:tcPr>
            <w:tcW w:w="1253" w:type="dxa"/>
          </w:tcPr>
          <w:p w14:paraId="06DAAEF7" w14:textId="77777777" w:rsidR="006E71E3" w:rsidRPr="001152C8" w:rsidRDefault="006E71E3" w:rsidP="006E71E3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0E76F9DF" w14:textId="02EA6092" w:rsidR="006E71E3" w:rsidRDefault="006E71E3" w:rsidP="006E71E3">
            <w:pPr>
              <w:ind w:left="426"/>
            </w:pPr>
            <w:r>
              <w:t>R1</w:t>
            </w:r>
          </w:p>
        </w:tc>
      </w:tr>
      <w:tr w:rsidR="006E71E3" w14:paraId="622A7753" w14:textId="77777777" w:rsidTr="006E71E3">
        <w:tc>
          <w:tcPr>
            <w:tcW w:w="1253" w:type="dxa"/>
          </w:tcPr>
          <w:p w14:paraId="4E5BD402" w14:textId="77777777" w:rsidR="006E71E3" w:rsidRPr="001152C8" w:rsidRDefault="006E71E3" w:rsidP="006E71E3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33E137E7" w14:textId="1CA440F2" w:rsidR="006E71E3" w:rsidRDefault="006E71E3" w:rsidP="006E71E3">
            <w:pPr>
              <w:tabs>
                <w:tab w:val="left" w:pos="5180"/>
              </w:tabs>
              <w:ind w:left="426"/>
            </w:pPr>
            <w:r>
              <w:t>Cargar información base.</w:t>
            </w:r>
          </w:p>
        </w:tc>
      </w:tr>
      <w:tr w:rsidR="006E71E3" w14:paraId="61BE25C2" w14:textId="77777777" w:rsidTr="006E71E3">
        <w:tc>
          <w:tcPr>
            <w:tcW w:w="1253" w:type="dxa"/>
          </w:tcPr>
          <w:p w14:paraId="1230A643" w14:textId="77777777" w:rsidR="006E71E3" w:rsidRPr="001152C8" w:rsidRDefault="006E71E3" w:rsidP="006E71E3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6F671C86" w14:textId="44498085" w:rsidR="006E71E3" w:rsidRDefault="006E71E3" w:rsidP="006E71E3">
            <w:pPr>
              <w:ind w:left="426"/>
            </w:pPr>
            <w:r>
              <w:t>Carga los 50 aeropuertos por defecto</w:t>
            </w:r>
          </w:p>
        </w:tc>
      </w:tr>
      <w:tr w:rsidR="006E71E3" w14:paraId="38381081" w14:textId="77777777" w:rsidTr="006E71E3">
        <w:tc>
          <w:tcPr>
            <w:tcW w:w="1253" w:type="dxa"/>
          </w:tcPr>
          <w:p w14:paraId="56BB5EAA" w14:textId="77777777" w:rsidR="006E71E3" w:rsidRPr="001152C8" w:rsidRDefault="006E71E3" w:rsidP="006E71E3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6D2B7BC4" w14:textId="1B038AFA" w:rsidR="006E71E3" w:rsidRDefault="006E71E3" w:rsidP="006E71E3">
            <w:r>
              <w:t xml:space="preserve">   </w:t>
            </w:r>
          </w:p>
        </w:tc>
      </w:tr>
      <w:tr w:rsidR="006E71E3" w14:paraId="44DDF333" w14:textId="77777777" w:rsidTr="006E71E3">
        <w:trPr>
          <w:trHeight w:val="156"/>
        </w:trPr>
        <w:tc>
          <w:tcPr>
            <w:tcW w:w="1253" w:type="dxa"/>
          </w:tcPr>
          <w:p w14:paraId="59DDF9E8" w14:textId="77777777" w:rsidR="006E71E3" w:rsidRPr="001152C8" w:rsidRDefault="006E71E3" w:rsidP="006E71E3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33C91957" w14:textId="7E476DA3" w:rsidR="006E71E3" w:rsidRDefault="006E71E3" w:rsidP="006E71E3">
            <w:pPr>
              <w:ind w:left="426"/>
            </w:pPr>
            <w:r>
              <w:t>Carga los 50 aeropuertos por defecto en el sistema.</w:t>
            </w:r>
          </w:p>
        </w:tc>
      </w:tr>
    </w:tbl>
    <w:p w14:paraId="1D986337" w14:textId="77777777" w:rsidR="006E71E3" w:rsidRDefault="006E71E3" w:rsidP="006E71E3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F4230A" w14:paraId="4E7D3D96" w14:textId="77777777" w:rsidTr="007B0ACD">
        <w:tc>
          <w:tcPr>
            <w:tcW w:w="1253" w:type="dxa"/>
          </w:tcPr>
          <w:p w14:paraId="6C83853F" w14:textId="77777777" w:rsidR="00F4230A" w:rsidRPr="001152C8" w:rsidRDefault="00F4230A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0C9BC264" w14:textId="55B70624" w:rsidR="00F4230A" w:rsidRDefault="007C30CC" w:rsidP="00F4230A">
            <w:pPr>
              <w:ind w:left="426"/>
            </w:pPr>
            <w:r>
              <w:t>R</w:t>
            </w:r>
            <w:r w:rsidR="003C1520">
              <w:t>2</w:t>
            </w:r>
          </w:p>
        </w:tc>
      </w:tr>
      <w:tr w:rsidR="00F4230A" w14:paraId="2AC4B228" w14:textId="77777777" w:rsidTr="007B0ACD">
        <w:tc>
          <w:tcPr>
            <w:tcW w:w="1253" w:type="dxa"/>
          </w:tcPr>
          <w:p w14:paraId="35B0735E" w14:textId="77777777" w:rsidR="00F4230A" w:rsidRPr="001152C8" w:rsidRDefault="00F4230A" w:rsidP="007B0ACD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4D46A8C0" w14:textId="6064AC11" w:rsidR="00F4230A" w:rsidRPr="007C30CC" w:rsidRDefault="007C30CC" w:rsidP="007C30CC">
            <w:pPr>
              <w:ind w:left="426"/>
            </w:pPr>
            <w:r>
              <w:t>Agregar aeropuerto.</w:t>
            </w:r>
          </w:p>
        </w:tc>
      </w:tr>
      <w:tr w:rsidR="00F4230A" w14:paraId="556FA623" w14:textId="77777777" w:rsidTr="007B0ACD">
        <w:tc>
          <w:tcPr>
            <w:tcW w:w="1253" w:type="dxa"/>
          </w:tcPr>
          <w:p w14:paraId="56F36B4B" w14:textId="77777777" w:rsidR="00F4230A" w:rsidRPr="001152C8" w:rsidRDefault="00F4230A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5367F004" w14:textId="4E1E1CF0" w:rsidR="00F4230A" w:rsidRPr="007C30CC" w:rsidRDefault="007C30CC" w:rsidP="007B0ACD">
            <w:pPr>
              <w:ind w:left="426"/>
            </w:pPr>
            <w:r w:rsidRPr="007C30CC">
              <w:rPr>
                <w:rFonts w:cs="Monaco"/>
                <w:lang w:val="es-ES"/>
              </w:rPr>
              <w:t>Agrega un aeropuerto al sistema.</w:t>
            </w:r>
          </w:p>
        </w:tc>
      </w:tr>
      <w:tr w:rsidR="00F4230A" w14:paraId="5112EBC5" w14:textId="77777777" w:rsidTr="007B0ACD">
        <w:tc>
          <w:tcPr>
            <w:tcW w:w="1253" w:type="dxa"/>
          </w:tcPr>
          <w:p w14:paraId="37458101" w14:textId="77777777" w:rsidR="00F4230A" w:rsidRPr="001152C8" w:rsidRDefault="00F4230A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0072D99C" w14:textId="22FDD06F" w:rsidR="00F4230A" w:rsidRDefault="007C30CC" w:rsidP="007B0ACD">
            <w:pPr>
              <w:ind w:left="426"/>
            </w:pPr>
            <w:r>
              <w:t>aAgregar, de tipo Aeropuerto es el aeropuerto a agregar.</w:t>
            </w:r>
          </w:p>
        </w:tc>
      </w:tr>
      <w:tr w:rsidR="00F4230A" w14:paraId="192A3CA8" w14:textId="77777777" w:rsidTr="007B0ACD">
        <w:trPr>
          <w:trHeight w:val="156"/>
        </w:trPr>
        <w:tc>
          <w:tcPr>
            <w:tcW w:w="1253" w:type="dxa"/>
          </w:tcPr>
          <w:p w14:paraId="5DEBC3F3" w14:textId="77777777" w:rsidR="00F4230A" w:rsidRPr="001152C8" w:rsidRDefault="00F4230A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38C92F59" w14:textId="026F7B23" w:rsidR="00F4230A" w:rsidRDefault="00845E1C" w:rsidP="007B0ACD">
            <w:pPr>
              <w:ind w:left="426"/>
            </w:pPr>
            <w:r>
              <w:t>aRetornar, de tipo Boolean es el valor booleano del resultado de agregar. True si se pudo realizar la acción, False en caso contrario.</w:t>
            </w:r>
          </w:p>
        </w:tc>
      </w:tr>
    </w:tbl>
    <w:p w14:paraId="7A2DC9A2" w14:textId="77777777" w:rsidR="007B0ACD" w:rsidRDefault="007B0ACD" w:rsidP="007B0ACD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B0ACD" w14:paraId="018695BB" w14:textId="77777777" w:rsidTr="007B0ACD">
        <w:tc>
          <w:tcPr>
            <w:tcW w:w="1253" w:type="dxa"/>
          </w:tcPr>
          <w:p w14:paraId="499D38DF" w14:textId="77777777" w:rsidR="007B0ACD" w:rsidRPr="001152C8" w:rsidRDefault="007B0ACD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2F9BA7F1" w14:textId="0FACDC70" w:rsidR="007B0ACD" w:rsidRDefault="007C30CC" w:rsidP="007C30CC">
            <w:pPr>
              <w:ind w:left="426"/>
            </w:pPr>
            <w:r>
              <w:t>R</w:t>
            </w:r>
            <w:r w:rsidR="003C1520">
              <w:t>3</w:t>
            </w:r>
          </w:p>
        </w:tc>
      </w:tr>
      <w:tr w:rsidR="007B0ACD" w14:paraId="67B7A0C9" w14:textId="77777777" w:rsidTr="007B0ACD">
        <w:tc>
          <w:tcPr>
            <w:tcW w:w="1253" w:type="dxa"/>
          </w:tcPr>
          <w:p w14:paraId="232ADDDC" w14:textId="77777777" w:rsidR="007B0ACD" w:rsidRPr="001152C8" w:rsidRDefault="007B0ACD" w:rsidP="007B0ACD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3E8DF9DE" w14:textId="3A0DED23" w:rsidR="007B0ACD" w:rsidRDefault="007C30CC" w:rsidP="007B0ACD">
            <w:pPr>
              <w:ind w:left="426"/>
            </w:pPr>
            <w:r>
              <w:t>Eliminar aeropuerto.</w:t>
            </w:r>
          </w:p>
        </w:tc>
      </w:tr>
      <w:tr w:rsidR="007B0ACD" w14:paraId="749095FA" w14:textId="77777777" w:rsidTr="007B0ACD">
        <w:tc>
          <w:tcPr>
            <w:tcW w:w="1253" w:type="dxa"/>
          </w:tcPr>
          <w:p w14:paraId="0AA02D2B" w14:textId="77777777" w:rsidR="007B0ACD" w:rsidRPr="001152C8" w:rsidRDefault="007B0ACD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3DF17E8C" w14:textId="10F65F2A" w:rsidR="007B0ACD" w:rsidRDefault="007C30CC" w:rsidP="007C30CC">
            <w:pPr>
              <w:ind w:left="426"/>
            </w:pPr>
            <w:r>
              <w:t>Elimina un eropuerto del sistema.</w:t>
            </w:r>
          </w:p>
        </w:tc>
      </w:tr>
      <w:tr w:rsidR="007B0ACD" w14:paraId="2BA03C32" w14:textId="77777777" w:rsidTr="007B0ACD">
        <w:tc>
          <w:tcPr>
            <w:tcW w:w="1253" w:type="dxa"/>
          </w:tcPr>
          <w:p w14:paraId="69D67ED8" w14:textId="77777777" w:rsidR="007B0ACD" w:rsidRPr="001152C8" w:rsidRDefault="007B0ACD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64CD1B61" w14:textId="75CB2B72" w:rsidR="007B0ACD" w:rsidRDefault="007C30CC" w:rsidP="007B0ACD">
            <w:pPr>
              <w:ind w:left="426"/>
            </w:pPr>
            <w:r>
              <w:t>aEliminar, de tipo Aeropuerto es el aeropuerto a eliminar.</w:t>
            </w:r>
          </w:p>
        </w:tc>
      </w:tr>
      <w:tr w:rsidR="007B0ACD" w14:paraId="4B28215D" w14:textId="77777777" w:rsidTr="007B0ACD">
        <w:trPr>
          <w:trHeight w:val="156"/>
        </w:trPr>
        <w:tc>
          <w:tcPr>
            <w:tcW w:w="1253" w:type="dxa"/>
          </w:tcPr>
          <w:p w14:paraId="3D32097B" w14:textId="77777777" w:rsidR="007B0ACD" w:rsidRPr="001152C8" w:rsidRDefault="007B0ACD" w:rsidP="007B0ACD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43A279D1" w14:textId="7849730C" w:rsidR="007B0ACD" w:rsidRDefault="007C30CC" w:rsidP="007B0ACD">
            <w:pPr>
              <w:ind w:left="426"/>
            </w:pPr>
            <w:r>
              <w:t>Se elimina el aeropuerto del sistema.</w:t>
            </w:r>
          </w:p>
        </w:tc>
      </w:tr>
    </w:tbl>
    <w:p w14:paraId="35FC51C9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74443E46" w14:textId="77777777" w:rsidTr="00DE32AB">
        <w:tc>
          <w:tcPr>
            <w:tcW w:w="1253" w:type="dxa"/>
          </w:tcPr>
          <w:p w14:paraId="2BDA5C7E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731B2AC2" w14:textId="67D153DB" w:rsidR="007C30CC" w:rsidRDefault="00DE32AB" w:rsidP="00DE32AB">
            <w:pPr>
              <w:ind w:left="426"/>
            </w:pPr>
            <w:r>
              <w:t>R</w:t>
            </w:r>
            <w:r w:rsidR="003C1520">
              <w:t>4</w:t>
            </w:r>
          </w:p>
        </w:tc>
      </w:tr>
      <w:tr w:rsidR="007C30CC" w14:paraId="16F60652" w14:textId="77777777" w:rsidTr="00DE32AB">
        <w:tc>
          <w:tcPr>
            <w:tcW w:w="1253" w:type="dxa"/>
          </w:tcPr>
          <w:p w14:paraId="7915EF8C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5993D242" w14:textId="7C308DE7" w:rsidR="007C30CC" w:rsidRDefault="00453823" w:rsidP="00DE32AB">
            <w:pPr>
              <w:ind w:left="426"/>
            </w:pPr>
            <w:r>
              <w:t>Calificar aeropuerto.</w:t>
            </w:r>
          </w:p>
        </w:tc>
      </w:tr>
      <w:tr w:rsidR="007C30CC" w14:paraId="7A6366B3" w14:textId="77777777" w:rsidTr="00DE32AB">
        <w:tc>
          <w:tcPr>
            <w:tcW w:w="1253" w:type="dxa"/>
          </w:tcPr>
          <w:p w14:paraId="775D312E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4D34B728" w14:textId="16FE94FC" w:rsidR="007C30CC" w:rsidRDefault="00453823" w:rsidP="00DE32AB">
            <w:pPr>
              <w:ind w:left="426"/>
            </w:pPr>
            <w:r>
              <w:t>Califica un aeropuerto del sistema.</w:t>
            </w:r>
          </w:p>
        </w:tc>
      </w:tr>
      <w:tr w:rsidR="007C30CC" w14:paraId="5175E8C5" w14:textId="77777777" w:rsidTr="00DE32AB">
        <w:tc>
          <w:tcPr>
            <w:tcW w:w="1253" w:type="dxa"/>
          </w:tcPr>
          <w:p w14:paraId="5267D3D1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3DAF6483" w14:textId="77777777" w:rsidR="007C30CC" w:rsidRDefault="00353672" w:rsidP="00DE32AB">
            <w:pPr>
              <w:ind w:left="426"/>
            </w:pPr>
            <w:r>
              <w:t>Calificacion de tipo int la nueva calificación del aeropuerto.</w:t>
            </w:r>
          </w:p>
          <w:p w14:paraId="7435DD40" w14:textId="0CAFC10C" w:rsidR="00B80AEC" w:rsidRDefault="00B80AEC" w:rsidP="00DE32AB">
            <w:pPr>
              <w:ind w:left="426"/>
            </w:pPr>
            <w:r>
              <w:t>aCalificar, de tipo Aeropuerto es el aeropuerto a calificar.</w:t>
            </w:r>
          </w:p>
        </w:tc>
      </w:tr>
      <w:tr w:rsidR="007C30CC" w14:paraId="3F14D828" w14:textId="77777777" w:rsidTr="00DE32AB">
        <w:trPr>
          <w:trHeight w:val="156"/>
        </w:trPr>
        <w:tc>
          <w:tcPr>
            <w:tcW w:w="1253" w:type="dxa"/>
          </w:tcPr>
          <w:p w14:paraId="336FA59C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5D31158E" w14:textId="2F35F00C" w:rsidR="007C30CC" w:rsidRDefault="00353672" w:rsidP="00DE32AB">
            <w:pPr>
              <w:ind w:left="426"/>
            </w:pPr>
            <w:r>
              <w:t>Califica a un aeropuerto del sistema.</w:t>
            </w:r>
          </w:p>
        </w:tc>
      </w:tr>
    </w:tbl>
    <w:p w14:paraId="4CC2A1BF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5949CAC8" w14:textId="77777777" w:rsidTr="00DE32AB">
        <w:tc>
          <w:tcPr>
            <w:tcW w:w="1253" w:type="dxa"/>
          </w:tcPr>
          <w:p w14:paraId="61C40A88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38D4DDB2" w14:textId="181B456F" w:rsidR="00A826EF" w:rsidRDefault="00A826EF" w:rsidP="00A826EF">
            <w:pPr>
              <w:ind w:left="426"/>
            </w:pPr>
            <w:r>
              <w:t>R5</w:t>
            </w:r>
          </w:p>
        </w:tc>
      </w:tr>
      <w:tr w:rsidR="007C30CC" w14:paraId="02465480" w14:textId="77777777" w:rsidTr="00DE32AB">
        <w:tc>
          <w:tcPr>
            <w:tcW w:w="1253" w:type="dxa"/>
          </w:tcPr>
          <w:p w14:paraId="7EF541AE" w14:textId="6B18239E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21E5A70D" w14:textId="0238E5ED" w:rsidR="007C30CC" w:rsidRDefault="00B80AEC" w:rsidP="00DE32AB">
            <w:pPr>
              <w:ind w:left="426"/>
            </w:pPr>
            <w:r>
              <w:t>Consultar calificación del aeropuerto.</w:t>
            </w:r>
          </w:p>
        </w:tc>
      </w:tr>
      <w:tr w:rsidR="007C30CC" w14:paraId="33238986" w14:textId="77777777" w:rsidTr="00DE32AB">
        <w:tc>
          <w:tcPr>
            <w:tcW w:w="1253" w:type="dxa"/>
          </w:tcPr>
          <w:p w14:paraId="5F245D82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1124281D" w14:textId="36216147" w:rsidR="007C30CC" w:rsidRDefault="00B80AEC" w:rsidP="00DE32AB">
            <w:pPr>
              <w:ind w:left="426"/>
            </w:pPr>
            <w:r>
              <w:t>Consulta la calificación de un aeropuerto.</w:t>
            </w:r>
          </w:p>
        </w:tc>
      </w:tr>
      <w:tr w:rsidR="007C30CC" w14:paraId="763E9B58" w14:textId="77777777" w:rsidTr="00DE32AB">
        <w:tc>
          <w:tcPr>
            <w:tcW w:w="1253" w:type="dxa"/>
          </w:tcPr>
          <w:p w14:paraId="755F9ADD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6FC51189" w14:textId="55C5504F" w:rsidR="001D5205" w:rsidRDefault="00845E1C" w:rsidP="001D5205">
            <w:pPr>
              <w:ind w:left="426"/>
            </w:pPr>
            <w:r>
              <w:t>aConsultar, de tipo Aeropuert</w:t>
            </w:r>
            <w:r w:rsidR="001D5205">
              <w:t>o, es el aeropurto a consultar la calificación.</w:t>
            </w:r>
          </w:p>
        </w:tc>
      </w:tr>
      <w:tr w:rsidR="007C30CC" w14:paraId="7E5A70E0" w14:textId="77777777" w:rsidTr="00845E1C">
        <w:trPr>
          <w:trHeight w:val="90"/>
        </w:trPr>
        <w:tc>
          <w:tcPr>
            <w:tcW w:w="1253" w:type="dxa"/>
          </w:tcPr>
          <w:p w14:paraId="5ADA726F" w14:textId="65244608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0964E2B8" w14:textId="426DFF9C" w:rsidR="001D5205" w:rsidRDefault="001D5205" w:rsidP="001D5205">
            <w:pPr>
              <w:ind w:left="426"/>
            </w:pPr>
            <w:r>
              <w:t>Consulta, de tipo int, es el resultado de la consulta de calificacioón. -1 si no existe el aeropuerto o de 0 a 5 en caso contrario.</w:t>
            </w:r>
          </w:p>
        </w:tc>
      </w:tr>
    </w:tbl>
    <w:p w14:paraId="6DDE212A" w14:textId="5DACDB45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715CB547" w14:textId="77777777" w:rsidTr="00DE32AB">
        <w:tc>
          <w:tcPr>
            <w:tcW w:w="1253" w:type="dxa"/>
          </w:tcPr>
          <w:p w14:paraId="7DAB49F5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lastRenderedPageBreak/>
              <w:t>ID</w:t>
            </w:r>
          </w:p>
        </w:tc>
        <w:tc>
          <w:tcPr>
            <w:tcW w:w="7267" w:type="dxa"/>
          </w:tcPr>
          <w:p w14:paraId="2F412607" w14:textId="33D9A34A" w:rsidR="007C30CC" w:rsidRDefault="009D7B06" w:rsidP="009D7B06">
            <w:pPr>
              <w:ind w:left="426"/>
            </w:pPr>
            <w:r>
              <w:t>R6</w:t>
            </w:r>
          </w:p>
        </w:tc>
      </w:tr>
      <w:tr w:rsidR="007C30CC" w14:paraId="6648D3B0" w14:textId="77777777" w:rsidTr="00DE32AB">
        <w:tc>
          <w:tcPr>
            <w:tcW w:w="1253" w:type="dxa"/>
          </w:tcPr>
          <w:p w14:paraId="0CA363BA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73357EA7" w14:textId="1CFBA82F" w:rsidR="007C30CC" w:rsidRDefault="007F202F" w:rsidP="00DE32AB">
            <w:pPr>
              <w:ind w:left="426"/>
            </w:pPr>
            <w:r>
              <w:t>Dar fechas del sistema.</w:t>
            </w:r>
          </w:p>
        </w:tc>
      </w:tr>
      <w:tr w:rsidR="007C30CC" w14:paraId="0E21CA31" w14:textId="77777777" w:rsidTr="00DE32AB">
        <w:tc>
          <w:tcPr>
            <w:tcW w:w="1253" w:type="dxa"/>
          </w:tcPr>
          <w:p w14:paraId="12EDED11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4CAC6EC1" w14:textId="5637CFF1" w:rsidR="007C30CC" w:rsidRDefault="007F202F" w:rsidP="00DE32AB">
            <w:pPr>
              <w:ind w:left="426"/>
            </w:pPr>
            <w:r>
              <w:t xml:space="preserve">Retorna las fechas </w:t>
            </w:r>
            <w:r w:rsidR="00A00A2D">
              <w:t xml:space="preserve">de vuelos </w:t>
            </w:r>
            <w:r>
              <w:t>del sistema.</w:t>
            </w:r>
          </w:p>
        </w:tc>
      </w:tr>
      <w:tr w:rsidR="007C30CC" w14:paraId="446C0DE4" w14:textId="77777777" w:rsidTr="00DE32AB">
        <w:tc>
          <w:tcPr>
            <w:tcW w:w="1253" w:type="dxa"/>
          </w:tcPr>
          <w:p w14:paraId="415678BE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2D62DAAE" w14:textId="1B27B315" w:rsidR="007C30CC" w:rsidRDefault="007C30CC" w:rsidP="00DE32AB">
            <w:pPr>
              <w:ind w:left="426"/>
            </w:pPr>
          </w:p>
        </w:tc>
      </w:tr>
      <w:tr w:rsidR="007C30CC" w14:paraId="64FF406C" w14:textId="77777777" w:rsidTr="00DE32AB">
        <w:trPr>
          <w:trHeight w:val="156"/>
        </w:trPr>
        <w:tc>
          <w:tcPr>
            <w:tcW w:w="1253" w:type="dxa"/>
          </w:tcPr>
          <w:p w14:paraId="005DC504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285BCE1F" w14:textId="322DE350" w:rsidR="007C30CC" w:rsidRDefault="00A00A2D" w:rsidP="006211C8">
            <w:pPr>
              <w:ind w:left="426"/>
            </w:pPr>
            <w:r>
              <w:t xml:space="preserve">Fechas, de tipo </w:t>
            </w:r>
            <w:r w:rsidR="006211C8">
              <w:t>Iterator,</w:t>
            </w:r>
            <w:r>
              <w:t xml:space="preserve"> son las fechas registradas en el sistema.</w:t>
            </w:r>
          </w:p>
        </w:tc>
      </w:tr>
    </w:tbl>
    <w:p w14:paraId="42C64DA2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3C4A3ABF" w14:textId="77777777" w:rsidTr="00DE32AB">
        <w:tc>
          <w:tcPr>
            <w:tcW w:w="1253" w:type="dxa"/>
          </w:tcPr>
          <w:p w14:paraId="4C9D2827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441A3403" w14:textId="09A35284" w:rsidR="007C30CC" w:rsidRDefault="006E7017" w:rsidP="00DE32AB">
            <w:pPr>
              <w:ind w:left="426"/>
            </w:pPr>
            <w:r>
              <w:t>R7</w:t>
            </w:r>
          </w:p>
        </w:tc>
      </w:tr>
      <w:tr w:rsidR="007C30CC" w14:paraId="26112AD0" w14:textId="77777777" w:rsidTr="00DE32AB">
        <w:tc>
          <w:tcPr>
            <w:tcW w:w="1253" w:type="dxa"/>
          </w:tcPr>
          <w:p w14:paraId="06BC7B32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07CEDD6C" w14:textId="39A3F1D5" w:rsidR="007C30CC" w:rsidRDefault="006E7017" w:rsidP="006E7017">
            <w:pPr>
              <w:ind w:left="426"/>
            </w:pPr>
            <w:r>
              <w:t>Consultar aeropuertos registrados en el sistema.</w:t>
            </w:r>
          </w:p>
        </w:tc>
      </w:tr>
      <w:tr w:rsidR="007C30CC" w14:paraId="661783CB" w14:textId="77777777" w:rsidTr="00DE32AB">
        <w:tc>
          <w:tcPr>
            <w:tcW w:w="1253" w:type="dxa"/>
          </w:tcPr>
          <w:p w14:paraId="7BA43856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66124615" w14:textId="76469775" w:rsidR="007C30CC" w:rsidRDefault="00393E81" w:rsidP="00DE32AB">
            <w:pPr>
              <w:ind w:left="426"/>
            </w:pPr>
            <w:r>
              <w:t>Retorna una lista  con los aeropuertos registrados en el sistema.</w:t>
            </w:r>
          </w:p>
        </w:tc>
      </w:tr>
      <w:tr w:rsidR="007C30CC" w14:paraId="52E57B5E" w14:textId="77777777" w:rsidTr="00DE32AB">
        <w:tc>
          <w:tcPr>
            <w:tcW w:w="1253" w:type="dxa"/>
          </w:tcPr>
          <w:p w14:paraId="2F27FFBA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2C8A5B83" w14:textId="0D2D558C" w:rsidR="007C30CC" w:rsidRDefault="007C30CC" w:rsidP="00DE32AB">
            <w:pPr>
              <w:ind w:left="426"/>
            </w:pPr>
          </w:p>
        </w:tc>
      </w:tr>
      <w:tr w:rsidR="007C30CC" w14:paraId="728DE6FD" w14:textId="77777777" w:rsidTr="00DE32AB">
        <w:trPr>
          <w:trHeight w:val="156"/>
        </w:trPr>
        <w:tc>
          <w:tcPr>
            <w:tcW w:w="1253" w:type="dxa"/>
          </w:tcPr>
          <w:p w14:paraId="48BAA9A1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3C0A4F38" w14:textId="472CE1DD" w:rsidR="007C30CC" w:rsidRDefault="00393E81" w:rsidP="006211C8">
            <w:pPr>
              <w:ind w:left="426"/>
            </w:pPr>
            <w:r>
              <w:t xml:space="preserve">Aeropuertos, de </w:t>
            </w:r>
            <w:r w:rsidR="006211C8">
              <w:t>tipo Iterator</w:t>
            </w:r>
            <w:r>
              <w:t>, son los aeropuertos registrados en el sistema.</w:t>
            </w:r>
          </w:p>
        </w:tc>
      </w:tr>
    </w:tbl>
    <w:p w14:paraId="59FF5CCB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1519D6A6" w14:textId="77777777" w:rsidTr="00DE32AB">
        <w:tc>
          <w:tcPr>
            <w:tcW w:w="1253" w:type="dxa"/>
          </w:tcPr>
          <w:p w14:paraId="3497CDAF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3EBA88AB" w14:textId="205E08BF" w:rsidR="007C30CC" w:rsidRDefault="004D3BDE" w:rsidP="00DE32AB">
            <w:pPr>
              <w:ind w:left="426"/>
            </w:pPr>
            <w:r>
              <w:t>R8</w:t>
            </w:r>
          </w:p>
        </w:tc>
      </w:tr>
      <w:tr w:rsidR="007C30CC" w14:paraId="4BF586C9" w14:textId="77777777" w:rsidTr="00DE32AB">
        <w:tc>
          <w:tcPr>
            <w:tcW w:w="1253" w:type="dxa"/>
          </w:tcPr>
          <w:p w14:paraId="1B4C5F92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5BFB1F88" w14:textId="321F692E" w:rsidR="007C30CC" w:rsidRDefault="00A675F4" w:rsidP="00DE32AB">
            <w:pPr>
              <w:ind w:left="426"/>
            </w:pPr>
            <w:r>
              <w:t>Consultar los vuelos registrados en el sistema.</w:t>
            </w:r>
          </w:p>
        </w:tc>
      </w:tr>
      <w:tr w:rsidR="007C30CC" w14:paraId="1682A1F3" w14:textId="77777777" w:rsidTr="00DE32AB">
        <w:tc>
          <w:tcPr>
            <w:tcW w:w="1253" w:type="dxa"/>
          </w:tcPr>
          <w:p w14:paraId="2540B9D1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3F2556E0" w14:textId="1844EBE4" w:rsidR="007C30CC" w:rsidRDefault="00A675F4" w:rsidP="00DE32AB">
            <w:pPr>
              <w:ind w:left="426"/>
            </w:pPr>
            <w:r>
              <w:t>Retorna una lista con los vuelos registrados en el sistema en un aeropuerto y fecha dada.</w:t>
            </w:r>
          </w:p>
        </w:tc>
      </w:tr>
      <w:tr w:rsidR="007C30CC" w14:paraId="27581E02" w14:textId="77777777" w:rsidTr="00DE32AB">
        <w:tc>
          <w:tcPr>
            <w:tcW w:w="1253" w:type="dxa"/>
          </w:tcPr>
          <w:p w14:paraId="2C8BA133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388E5E64" w14:textId="77777777" w:rsidR="007C30CC" w:rsidRDefault="00A675F4" w:rsidP="00A675F4">
            <w:pPr>
              <w:ind w:left="426"/>
            </w:pPr>
            <w:r>
              <w:t>aBuscar, de tipo aeropuerto es el aeropuerto en el que se va a buscar.</w:t>
            </w:r>
          </w:p>
          <w:p w14:paraId="03B3E4AB" w14:textId="75225146" w:rsidR="00A675F4" w:rsidRDefault="00A675F4" w:rsidP="00A675F4">
            <w:pPr>
              <w:ind w:left="426"/>
            </w:pPr>
            <w:r>
              <w:t>Fecha, de tipo Date, es la fecha en la cual se va a buscar la lista de vuelos.</w:t>
            </w:r>
          </w:p>
        </w:tc>
      </w:tr>
      <w:tr w:rsidR="007C30CC" w14:paraId="22C86FB6" w14:textId="77777777" w:rsidTr="00DE32AB">
        <w:trPr>
          <w:trHeight w:val="156"/>
        </w:trPr>
        <w:tc>
          <w:tcPr>
            <w:tcW w:w="1253" w:type="dxa"/>
          </w:tcPr>
          <w:p w14:paraId="7A83FACE" w14:textId="48C7F965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3439A700" w14:textId="4B1A6CF2" w:rsidR="007C30CC" w:rsidRDefault="00A675F4" w:rsidP="00A675F4">
            <w:pPr>
              <w:ind w:left="426"/>
            </w:pPr>
            <w:r>
              <w:t>Vuelos, de tipo Iterator, son los vuelos registrados en el aeropuerto en la fecha dada.</w:t>
            </w:r>
          </w:p>
        </w:tc>
      </w:tr>
    </w:tbl>
    <w:p w14:paraId="052FEF85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614F8A52" w14:textId="77777777" w:rsidTr="00DE32AB">
        <w:tc>
          <w:tcPr>
            <w:tcW w:w="1253" w:type="dxa"/>
          </w:tcPr>
          <w:p w14:paraId="1B0472B2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14B0E50B" w14:textId="5722AC3F" w:rsidR="007C30CC" w:rsidRDefault="00A675F4" w:rsidP="00DE32AB">
            <w:pPr>
              <w:ind w:left="426"/>
            </w:pPr>
            <w:r>
              <w:t>R9</w:t>
            </w:r>
          </w:p>
        </w:tc>
      </w:tr>
      <w:tr w:rsidR="007C30CC" w14:paraId="280BD78F" w14:textId="77777777" w:rsidTr="00DE32AB">
        <w:tc>
          <w:tcPr>
            <w:tcW w:w="1253" w:type="dxa"/>
          </w:tcPr>
          <w:p w14:paraId="437A55E3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473DC719" w14:textId="185020CC" w:rsidR="007C30CC" w:rsidRDefault="00A675F4" w:rsidP="00DE32AB">
            <w:pPr>
              <w:ind w:left="426"/>
            </w:pPr>
            <w:r>
              <w:t>Consultar vuelos a tiempo.</w:t>
            </w:r>
          </w:p>
        </w:tc>
      </w:tr>
      <w:tr w:rsidR="007C30CC" w14:paraId="33CD5DC1" w14:textId="77777777" w:rsidTr="00DE32AB">
        <w:tc>
          <w:tcPr>
            <w:tcW w:w="1253" w:type="dxa"/>
          </w:tcPr>
          <w:p w14:paraId="69595BBE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24217D37" w14:textId="13B74A20" w:rsidR="007C30CC" w:rsidRDefault="00A675F4" w:rsidP="00DE32AB">
            <w:pPr>
              <w:ind w:left="426"/>
            </w:pPr>
            <w:r>
              <w:t>Retorna los vuelos a tiempo entre las fechas dadas.</w:t>
            </w:r>
          </w:p>
        </w:tc>
      </w:tr>
      <w:tr w:rsidR="007C30CC" w14:paraId="636830CE" w14:textId="77777777" w:rsidTr="00DE32AB">
        <w:tc>
          <w:tcPr>
            <w:tcW w:w="1253" w:type="dxa"/>
          </w:tcPr>
          <w:p w14:paraId="6892867C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583E26ED" w14:textId="7DE0DF90" w:rsidR="007C30CC" w:rsidRDefault="00A675F4" w:rsidP="00DE32AB">
            <w:pPr>
              <w:ind w:left="426"/>
            </w:pPr>
            <w:r>
              <w:t>fechaInicial, de tipo Date es el primer limite de fechas, fechaFinal, de tipo Date es el ultimo limite de fechas.</w:t>
            </w:r>
          </w:p>
        </w:tc>
      </w:tr>
      <w:tr w:rsidR="007C30CC" w14:paraId="76B9F477" w14:textId="77777777" w:rsidTr="00DE32AB">
        <w:trPr>
          <w:trHeight w:val="156"/>
        </w:trPr>
        <w:tc>
          <w:tcPr>
            <w:tcW w:w="1253" w:type="dxa"/>
          </w:tcPr>
          <w:p w14:paraId="2F253F74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43001F34" w14:textId="3C6EBF32" w:rsidR="007C30CC" w:rsidRDefault="00A675F4" w:rsidP="00DE32AB">
            <w:pPr>
              <w:ind w:left="426"/>
            </w:pPr>
            <w:r>
              <w:t>Vuelos de tipo Iterator, son los vuelos a tiempo en las fechas dadas.</w:t>
            </w:r>
          </w:p>
        </w:tc>
      </w:tr>
    </w:tbl>
    <w:p w14:paraId="1427DF1D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A675F4" w14:paraId="46A8A6CE" w14:textId="77777777" w:rsidTr="00A675F4">
        <w:tc>
          <w:tcPr>
            <w:tcW w:w="1253" w:type="dxa"/>
          </w:tcPr>
          <w:p w14:paraId="4B285CDE" w14:textId="77777777" w:rsidR="00A675F4" w:rsidRPr="001152C8" w:rsidRDefault="00A675F4" w:rsidP="00A675F4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667F8F48" w14:textId="5876724A" w:rsidR="00A675F4" w:rsidRDefault="00A675F4" w:rsidP="00A675F4">
            <w:pPr>
              <w:ind w:left="426"/>
            </w:pPr>
            <w:r>
              <w:t>R10</w:t>
            </w:r>
          </w:p>
        </w:tc>
      </w:tr>
      <w:tr w:rsidR="00A675F4" w14:paraId="0D82815E" w14:textId="77777777" w:rsidTr="00A675F4">
        <w:tc>
          <w:tcPr>
            <w:tcW w:w="1253" w:type="dxa"/>
          </w:tcPr>
          <w:p w14:paraId="4F140B05" w14:textId="77777777" w:rsidR="00A675F4" w:rsidRPr="001152C8" w:rsidRDefault="00A675F4" w:rsidP="00A675F4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4EF7A505" w14:textId="77FA21FA" w:rsidR="00A675F4" w:rsidRDefault="00A675F4" w:rsidP="00A675F4">
            <w:pPr>
              <w:ind w:left="426"/>
            </w:pPr>
            <w:r>
              <w:t>Consultar vuelos cancelados.</w:t>
            </w:r>
          </w:p>
        </w:tc>
      </w:tr>
      <w:tr w:rsidR="00A675F4" w14:paraId="258E57BE" w14:textId="77777777" w:rsidTr="00A675F4">
        <w:tc>
          <w:tcPr>
            <w:tcW w:w="1253" w:type="dxa"/>
          </w:tcPr>
          <w:p w14:paraId="62A9B0BD" w14:textId="77777777" w:rsidR="00A675F4" w:rsidRPr="001152C8" w:rsidRDefault="00A675F4" w:rsidP="00A675F4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22EE2857" w14:textId="255EF630" w:rsidR="00A675F4" w:rsidRDefault="00A675F4" w:rsidP="006A7998">
            <w:pPr>
              <w:ind w:left="426"/>
            </w:pPr>
            <w:r>
              <w:t xml:space="preserve">Retorna los vuelos </w:t>
            </w:r>
            <w:r w:rsidR="006A7998">
              <w:t>cancelados</w:t>
            </w:r>
            <w:r>
              <w:t xml:space="preserve"> entre las fechas dadas.</w:t>
            </w:r>
          </w:p>
        </w:tc>
      </w:tr>
      <w:tr w:rsidR="00A675F4" w14:paraId="5975FF7F" w14:textId="77777777" w:rsidTr="00A675F4">
        <w:tc>
          <w:tcPr>
            <w:tcW w:w="1253" w:type="dxa"/>
          </w:tcPr>
          <w:p w14:paraId="60C8C819" w14:textId="77777777" w:rsidR="00A675F4" w:rsidRPr="001152C8" w:rsidRDefault="00A675F4" w:rsidP="00A675F4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11B14A24" w14:textId="77777777" w:rsidR="00A675F4" w:rsidRDefault="00A675F4" w:rsidP="00A675F4">
            <w:pPr>
              <w:ind w:left="426"/>
            </w:pPr>
            <w:r>
              <w:t>fechaInicial, de tipo Date es el primer limite de fechas, fechaFinal, de tipo Date es el ultimo limite de fechas.</w:t>
            </w:r>
          </w:p>
        </w:tc>
      </w:tr>
      <w:tr w:rsidR="00A675F4" w14:paraId="45F0BDC2" w14:textId="77777777" w:rsidTr="00A675F4">
        <w:trPr>
          <w:trHeight w:val="156"/>
        </w:trPr>
        <w:tc>
          <w:tcPr>
            <w:tcW w:w="1253" w:type="dxa"/>
          </w:tcPr>
          <w:p w14:paraId="1ED7A2BA" w14:textId="77777777" w:rsidR="00A675F4" w:rsidRPr="001152C8" w:rsidRDefault="00A675F4" w:rsidP="00A675F4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518A6926" w14:textId="2BBDECE7" w:rsidR="00A675F4" w:rsidRDefault="00A675F4" w:rsidP="006A7998">
            <w:pPr>
              <w:ind w:left="426"/>
            </w:pPr>
            <w:r>
              <w:t xml:space="preserve">Vuelos de tipo Iterator, son los vuelos </w:t>
            </w:r>
            <w:r w:rsidR="006A7998">
              <w:t>cancelados</w:t>
            </w:r>
            <w:r>
              <w:t xml:space="preserve"> en las fechas dadas.</w:t>
            </w:r>
          </w:p>
        </w:tc>
      </w:tr>
    </w:tbl>
    <w:p w14:paraId="7BF04231" w14:textId="77777777" w:rsidR="00A675F4" w:rsidRDefault="00A675F4" w:rsidP="006A7998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6A7998" w14:paraId="7B3C99C7" w14:textId="77777777" w:rsidTr="00137820">
        <w:tc>
          <w:tcPr>
            <w:tcW w:w="1253" w:type="dxa"/>
          </w:tcPr>
          <w:p w14:paraId="667935E5" w14:textId="77777777" w:rsidR="006A7998" w:rsidRPr="001152C8" w:rsidRDefault="006A7998" w:rsidP="00137820">
            <w:pPr>
              <w:ind w:left="33"/>
              <w:rPr>
                <w:b/>
              </w:rPr>
            </w:pPr>
            <w:r w:rsidRPr="001152C8">
              <w:rPr>
                <w:b/>
              </w:rPr>
              <w:lastRenderedPageBreak/>
              <w:t>ID</w:t>
            </w:r>
          </w:p>
        </w:tc>
        <w:tc>
          <w:tcPr>
            <w:tcW w:w="7267" w:type="dxa"/>
          </w:tcPr>
          <w:p w14:paraId="53158282" w14:textId="034B8593" w:rsidR="006A7998" w:rsidRDefault="006A7998" w:rsidP="00137820">
            <w:pPr>
              <w:ind w:left="426"/>
            </w:pPr>
            <w:r>
              <w:t>R11</w:t>
            </w:r>
          </w:p>
        </w:tc>
      </w:tr>
      <w:tr w:rsidR="006A7998" w14:paraId="1CC7FBCD" w14:textId="77777777" w:rsidTr="00137820">
        <w:tc>
          <w:tcPr>
            <w:tcW w:w="1253" w:type="dxa"/>
          </w:tcPr>
          <w:p w14:paraId="5EE45E5A" w14:textId="77777777" w:rsidR="006A7998" w:rsidRPr="001152C8" w:rsidRDefault="006A7998" w:rsidP="00137820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7A0494A8" w14:textId="1AD9FE66" w:rsidR="006A7998" w:rsidRDefault="006A7998" w:rsidP="006A7998">
            <w:pPr>
              <w:ind w:left="426"/>
            </w:pPr>
            <w:r>
              <w:t>Consultar vuelos retrasados.</w:t>
            </w:r>
          </w:p>
        </w:tc>
      </w:tr>
      <w:tr w:rsidR="006A7998" w14:paraId="1007FE5E" w14:textId="77777777" w:rsidTr="00137820">
        <w:tc>
          <w:tcPr>
            <w:tcW w:w="1253" w:type="dxa"/>
          </w:tcPr>
          <w:p w14:paraId="3F13AA3C" w14:textId="77777777" w:rsidR="006A7998" w:rsidRPr="001152C8" w:rsidRDefault="006A7998" w:rsidP="00137820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70769390" w14:textId="68093C25" w:rsidR="006A7998" w:rsidRDefault="006A7998" w:rsidP="006A7998">
            <w:pPr>
              <w:ind w:left="426"/>
            </w:pPr>
            <w:r>
              <w:t>Retorna los vuelos retrasados entre las fechas dadas.</w:t>
            </w:r>
          </w:p>
        </w:tc>
      </w:tr>
      <w:tr w:rsidR="006A7998" w14:paraId="4C3A96C6" w14:textId="77777777" w:rsidTr="00137820">
        <w:tc>
          <w:tcPr>
            <w:tcW w:w="1253" w:type="dxa"/>
          </w:tcPr>
          <w:p w14:paraId="1DB603CA" w14:textId="77777777" w:rsidR="006A7998" w:rsidRPr="001152C8" w:rsidRDefault="006A7998" w:rsidP="00137820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6ABC133A" w14:textId="77777777" w:rsidR="006A7998" w:rsidRDefault="006A7998" w:rsidP="00137820">
            <w:pPr>
              <w:ind w:left="426"/>
            </w:pPr>
            <w:r>
              <w:t>fechaInicial, de tipo Date es el primer limite de fechas, fechaFinal, de tipo Date es el ultimo limite de fechas.</w:t>
            </w:r>
          </w:p>
        </w:tc>
      </w:tr>
      <w:tr w:rsidR="006A7998" w14:paraId="2204A0FD" w14:textId="77777777" w:rsidTr="00137820">
        <w:trPr>
          <w:trHeight w:val="156"/>
        </w:trPr>
        <w:tc>
          <w:tcPr>
            <w:tcW w:w="1253" w:type="dxa"/>
          </w:tcPr>
          <w:p w14:paraId="7EB709AF" w14:textId="77777777" w:rsidR="006A7998" w:rsidRPr="001152C8" w:rsidRDefault="006A7998" w:rsidP="00137820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4EFB8405" w14:textId="7799C502" w:rsidR="006A7998" w:rsidRDefault="006A7998" w:rsidP="00014768">
            <w:pPr>
              <w:ind w:left="426"/>
            </w:pPr>
            <w:r>
              <w:t xml:space="preserve">Vuelos de tipo Iterator, son los vuelos </w:t>
            </w:r>
            <w:r w:rsidR="00014768">
              <w:t>retrasados</w:t>
            </w:r>
            <w:r>
              <w:t xml:space="preserve"> en las fechas dadas.</w:t>
            </w:r>
          </w:p>
        </w:tc>
      </w:tr>
    </w:tbl>
    <w:p w14:paraId="442D78D0" w14:textId="77777777" w:rsidR="006A7998" w:rsidRDefault="006A7998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60BA0B4E" w14:textId="77777777" w:rsidTr="00DE32AB">
        <w:tc>
          <w:tcPr>
            <w:tcW w:w="1253" w:type="dxa"/>
          </w:tcPr>
          <w:p w14:paraId="763FF107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0E0E96C0" w14:textId="507430E7" w:rsidR="007C30CC" w:rsidRDefault="00014768" w:rsidP="00DE32AB">
            <w:pPr>
              <w:ind w:left="426"/>
            </w:pPr>
            <w:r>
              <w:t>R12</w:t>
            </w:r>
          </w:p>
        </w:tc>
      </w:tr>
      <w:tr w:rsidR="007C30CC" w14:paraId="73A65612" w14:textId="77777777" w:rsidTr="00DE32AB">
        <w:tc>
          <w:tcPr>
            <w:tcW w:w="1253" w:type="dxa"/>
          </w:tcPr>
          <w:p w14:paraId="5C509B15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1B5A561D" w14:textId="061F5BEE" w:rsidR="007C30CC" w:rsidRDefault="00014768" w:rsidP="00DE32AB">
            <w:pPr>
              <w:ind w:left="426"/>
            </w:pPr>
            <w:r>
              <w:t>Buscar vuelos por rango de calificación.</w:t>
            </w:r>
          </w:p>
        </w:tc>
      </w:tr>
      <w:tr w:rsidR="007C30CC" w14:paraId="39B9562D" w14:textId="77777777" w:rsidTr="00DE32AB">
        <w:tc>
          <w:tcPr>
            <w:tcW w:w="1253" w:type="dxa"/>
          </w:tcPr>
          <w:p w14:paraId="4F40F1F1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098E78B4" w14:textId="2293E8C0" w:rsidR="007C30CC" w:rsidRDefault="00014768" w:rsidP="00DE32AB">
            <w:pPr>
              <w:ind w:left="426"/>
            </w:pPr>
            <w:r>
              <w:t>Retonra los vuelos en el rango de calificación especificado.</w:t>
            </w:r>
          </w:p>
        </w:tc>
      </w:tr>
      <w:tr w:rsidR="007C30CC" w14:paraId="596F62C6" w14:textId="77777777" w:rsidTr="00DE32AB">
        <w:tc>
          <w:tcPr>
            <w:tcW w:w="1253" w:type="dxa"/>
          </w:tcPr>
          <w:p w14:paraId="162BCC73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627AA510" w14:textId="77777777" w:rsidR="007C30CC" w:rsidRDefault="00014768" w:rsidP="00DE32AB">
            <w:pPr>
              <w:ind w:left="426"/>
            </w:pPr>
            <w:r>
              <w:t>calificacionInicial, de tipo int, es el primer rango de calificación.</w:t>
            </w:r>
          </w:p>
          <w:p w14:paraId="294F11EC" w14:textId="705CA6DC" w:rsidR="00014768" w:rsidRDefault="00014768" w:rsidP="00DE32AB">
            <w:pPr>
              <w:ind w:left="426"/>
            </w:pPr>
            <w:r>
              <w:t>calificacionFinal, de tipo int, es el ultimo rango de calificación.</w:t>
            </w:r>
          </w:p>
        </w:tc>
      </w:tr>
      <w:tr w:rsidR="007C30CC" w14:paraId="15EE859C" w14:textId="77777777" w:rsidTr="00DE32AB">
        <w:trPr>
          <w:trHeight w:val="156"/>
        </w:trPr>
        <w:tc>
          <w:tcPr>
            <w:tcW w:w="1253" w:type="dxa"/>
          </w:tcPr>
          <w:p w14:paraId="212D302E" w14:textId="161B30A8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5D9E1DEA" w14:textId="49870750" w:rsidR="007C30CC" w:rsidRDefault="00014768" w:rsidP="00DE32AB">
            <w:pPr>
              <w:ind w:left="426"/>
            </w:pPr>
            <w:r>
              <w:t>Vuelos de tipo Iterator, son los vuelos calificados entre el rango especificado.</w:t>
            </w:r>
          </w:p>
        </w:tc>
      </w:tr>
    </w:tbl>
    <w:p w14:paraId="5CABBF57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01E75583" w14:textId="77777777" w:rsidTr="00DE32AB">
        <w:tc>
          <w:tcPr>
            <w:tcW w:w="1253" w:type="dxa"/>
          </w:tcPr>
          <w:p w14:paraId="43D8470B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5B2A540D" w14:textId="15F61291" w:rsidR="007C30CC" w:rsidRDefault="00137820" w:rsidP="00DE32AB">
            <w:pPr>
              <w:ind w:left="426"/>
            </w:pPr>
            <w:r>
              <w:t>R13</w:t>
            </w:r>
          </w:p>
        </w:tc>
      </w:tr>
      <w:tr w:rsidR="007C30CC" w14:paraId="16FF12CD" w14:textId="77777777" w:rsidTr="00DE32AB">
        <w:tc>
          <w:tcPr>
            <w:tcW w:w="1253" w:type="dxa"/>
          </w:tcPr>
          <w:p w14:paraId="22C82D73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74846AB8" w14:textId="0326CCB0" w:rsidR="007C30CC" w:rsidRDefault="00326921" w:rsidP="00DE32AB">
            <w:pPr>
              <w:ind w:left="426"/>
            </w:pPr>
            <w:r>
              <w:t>Buscar aerolineas con más vuelos retrasados</w:t>
            </w:r>
          </w:p>
        </w:tc>
      </w:tr>
      <w:tr w:rsidR="007C30CC" w14:paraId="05D308A5" w14:textId="77777777" w:rsidTr="00DE32AB">
        <w:tc>
          <w:tcPr>
            <w:tcW w:w="1253" w:type="dxa"/>
          </w:tcPr>
          <w:p w14:paraId="528102FC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3A5C6672" w14:textId="5EFF0082" w:rsidR="007C30CC" w:rsidRDefault="00326921" w:rsidP="00DE32AB">
            <w:pPr>
              <w:ind w:left="426"/>
            </w:pPr>
            <w:r>
              <w:t>Retorna las aerolineas con más vuelos retrasados.</w:t>
            </w:r>
          </w:p>
        </w:tc>
      </w:tr>
      <w:tr w:rsidR="007C30CC" w14:paraId="070994B2" w14:textId="77777777" w:rsidTr="00DE32AB">
        <w:tc>
          <w:tcPr>
            <w:tcW w:w="1253" w:type="dxa"/>
          </w:tcPr>
          <w:p w14:paraId="0BFF64A2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5FC4414A" w14:textId="77C3694B" w:rsidR="007C30CC" w:rsidRDefault="007C30CC" w:rsidP="00DE32AB">
            <w:pPr>
              <w:ind w:left="426"/>
            </w:pPr>
          </w:p>
        </w:tc>
      </w:tr>
      <w:tr w:rsidR="007C30CC" w14:paraId="1E49AB13" w14:textId="77777777" w:rsidTr="00DE32AB">
        <w:trPr>
          <w:trHeight w:val="156"/>
        </w:trPr>
        <w:tc>
          <w:tcPr>
            <w:tcW w:w="1253" w:type="dxa"/>
          </w:tcPr>
          <w:p w14:paraId="159A17DB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5391DFF5" w14:textId="3E49BE35" w:rsidR="007C30CC" w:rsidRDefault="00326921" w:rsidP="00DE32AB">
            <w:pPr>
              <w:ind w:left="426"/>
            </w:pPr>
            <w:r>
              <w:t>Aerolineas, de tipo Aerolinea, son las aerolineas con más vuelos retrasados.</w:t>
            </w:r>
          </w:p>
        </w:tc>
      </w:tr>
    </w:tbl>
    <w:p w14:paraId="7F2C5392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70B738B5" w14:textId="77777777" w:rsidTr="00326921">
        <w:tc>
          <w:tcPr>
            <w:tcW w:w="1359" w:type="dxa"/>
          </w:tcPr>
          <w:p w14:paraId="628EFDAD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22A6B695" w14:textId="603EC809" w:rsidR="007C30CC" w:rsidRDefault="00326921" w:rsidP="00326921">
            <w:pPr>
              <w:ind w:left="426"/>
            </w:pPr>
            <w:r>
              <w:t>R14</w:t>
            </w:r>
          </w:p>
        </w:tc>
      </w:tr>
      <w:tr w:rsidR="00326921" w14:paraId="2AE9D335" w14:textId="77777777" w:rsidTr="00326921">
        <w:tc>
          <w:tcPr>
            <w:tcW w:w="1359" w:type="dxa"/>
          </w:tcPr>
          <w:p w14:paraId="40077C01" w14:textId="77777777" w:rsidR="00326921" w:rsidRPr="001152C8" w:rsidRDefault="00326921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7A2CFCC4" w14:textId="7F636258" w:rsidR="00326921" w:rsidRDefault="00326921" w:rsidP="00DE32AB">
            <w:pPr>
              <w:ind w:left="426"/>
            </w:pPr>
            <w:r>
              <w:t>Buscar aerolineas con menos vuelos retrasados</w:t>
            </w:r>
          </w:p>
        </w:tc>
      </w:tr>
      <w:tr w:rsidR="00326921" w14:paraId="2A16E324" w14:textId="77777777" w:rsidTr="00326921">
        <w:tc>
          <w:tcPr>
            <w:tcW w:w="1359" w:type="dxa"/>
          </w:tcPr>
          <w:p w14:paraId="67585039" w14:textId="77777777" w:rsidR="00326921" w:rsidRPr="001152C8" w:rsidRDefault="00326921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420A8ED9" w14:textId="551EF173" w:rsidR="00326921" w:rsidRDefault="00326921" w:rsidP="00326921">
            <w:pPr>
              <w:ind w:left="426"/>
            </w:pPr>
            <w:r>
              <w:t>Retorna las aerolineas con menos vuelos retrasados.</w:t>
            </w:r>
          </w:p>
        </w:tc>
      </w:tr>
      <w:tr w:rsidR="00326921" w14:paraId="4DC91383" w14:textId="77777777" w:rsidTr="00326921">
        <w:tc>
          <w:tcPr>
            <w:tcW w:w="1359" w:type="dxa"/>
          </w:tcPr>
          <w:p w14:paraId="4B149A6B" w14:textId="77777777" w:rsidR="00326921" w:rsidRPr="001152C8" w:rsidRDefault="00326921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7074D981" w14:textId="3CAB31C5" w:rsidR="00326921" w:rsidRDefault="00326921" w:rsidP="00DE32AB">
            <w:pPr>
              <w:ind w:left="426"/>
            </w:pPr>
          </w:p>
        </w:tc>
      </w:tr>
      <w:tr w:rsidR="00326921" w14:paraId="77CDDCAD" w14:textId="77777777" w:rsidTr="00326921">
        <w:trPr>
          <w:trHeight w:val="156"/>
        </w:trPr>
        <w:tc>
          <w:tcPr>
            <w:tcW w:w="1359" w:type="dxa"/>
          </w:tcPr>
          <w:p w14:paraId="35FE66ED" w14:textId="77777777" w:rsidR="00326921" w:rsidRPr="001152C8" w:rsidRDefault="00326921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7BBF5FDF" w14:textId="7F7EE589" w:rsidR="00326921" w:rsidRDefault="00326921" w:rsidP="00DE32AB">
            <w:pPr>
              <w:ind w:left="426"/>
            </w:pPr>
            <w:r>
              <w:t>Aerolineas, de tipo Aer</w:t>
            </w:r>
            <w:r w:rsidR="00D1311E">
              <w:t>olinea, son las aerolineas con menos</w:t>
            </w:r>
            <w:r>
              <w:t xml:space="preserve"> vuelos retrasados.</w:t>
            </w:r>
          </w:p>
        </w:tc>
      </w:tr>
    </w:tbl>
    <w:p w14:paraId="71124696" w14:textId="77777777" w:rsidR="007C30CC" w:rsidRDefault="007C30CC" w:rsidP="007C30CC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359"/>
        <w:gridCol w:w="7267"/>
      </w:tblGrid>
      <w:tr w:rsidR="007C30CC" w14:paraId="3EC7E163" w14:textId="77777777" w:rsidTr="00DE32AB">
        <w:tc>
          <w:tcPr>
            <w:tcW w:w="1253" w:type="dxa"/>
          </w:tcPr>
          <w:p w14:paraId="652AD4FD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ID</w:t>
            </w:r>
          </w:p>
        </w:tc>
        <w:tc>
          <w:tcPr>
            <w:tcW w:w="7267" w:type="dxa"/>
          </w:tcPr>
          <w:p w14:paraId="3739C859" w14:textId="6FD215A0" w:rsidR="007C30CC" w:rsidRDefault="00E913D6" w:rsidP="00DE32AB">
            <w:pPr>
              <w:ind w:left="426"/>
            </w:pPr>
            <w:r>
              <w:t>R15</w:t>
            </w:r>
          </w:p>
        </w:tc>
      </w:tr>
      <w:tr w:rsidR="007C30CC" w14:paraId="02E55D67" w14:textId="77777777" w:rsidTr="00DE32AB">
        <w:tc>
          <w:tcPr>
            <w:tcW w:w="1253" w:type="dxa"/>
          </w:tcPr>
          <w:p w14:paraId="151E71C1" w14:textId="77777777" w:rsidR="007C30CC" w:rsidRPr="001152C8" w:rsidRDefault="007C30CC" w:rsidP="00DE32AB">
            <w:pPr>
              <w:ind w:left="33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67" w:type="dxa"/>
          </w:tcPr>
          <w:p w14:paraId="4BFEA3F9" w14:textId="5456E867" w:rsidR="007C30CC" w:rsidRDefault="00E913D6" w:rsidP="00DE32AB">
            <w:pPr>
              <w:ind w:left="426"/>
            </w:pPr>
            <w:r>
              <w:t>Mostrar los aeropuertos según indice de tardanza.</w:t>
            </w:r>
          </w:p>
        </w:tc>
      </w:tr>
      <w:tr w:rsidR="007C30CC" w14:paraId="2ECF4E8C" w14:textId="77777777" w:rsidTr="00DE32AB">
        <w:tc>
          <w:tcPr>
            <w:tcW w:w="1253" w:type="dxa"/>
          </w:tcPr>
          <w:p w14:paraId="343CF902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Resumen</w:t>
            </w:r>
          </w:p>
        </w:tc>
        <w:tc>
          <w:tcPr>
            <w:tcW w:w="7267" w:type="dxa"/>
          </w:tcPr>
          <w:p w14:paraId="22298B3C" w14:textId="5A32D28D" w:rsidR="007C30CC" w:rsidRDefault="00E913D6" w:rsidP="00DE32AB">
            <w:pPr>
              <w:ind w:left="426"/>
            </w:pPr>
            <w:r>
              <w:t>Muestra un mapa con los aeropuertos con más indice de tardanza.</w:t>
            </w:r>
          </w:p>
        </w:tc>
      </w:tr>
      <w:tr w:rsidR="007C30CC" w14:paraId="64106EE2" w14:textId="77777777" w:rsidTr="00DE32AB">
        <w:tc>
          <w:tcPr>
            <w:tcW w:w="1253" w:type="dxa"/>
          </w:tcPr>
          <w:p w14:paraId="62050ADA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Entradas</w:t>
            </w:r>
          </w:p>
        </w:tc>
        <w:tc>
          <w:tcPr>
            <w:tcW w:w="7267" w:type="dxa"/>
          </w:tcPr>
          <w:p w14:paraId="767E3DA9" w14:textId="65F7935D" w:rsidR="007C30CC" w:rsidRDefault="007C30CC" w:rsidP="00C30A0F">
            <w:pPr>
              <w:ind w:left="426"/>
            </w:pPr>
          </w:p>
        </w:tc>
      </w:tr>
      <w:tr w:rsidR="007C30CC" w14:paraId="2E64DD7C" w14:textId="77777777" w:rsidTr="00DE32AB">
        <w:trPr>
          <w:trHeight w:val="156"/>
        </w:trPr>
        <w:tc>
          <w:tcPr>
            <w:tcW w:w="1253" w:type="dxa"/>
          </w:tcPr>
          <w:p w14:paraId="657AC2EB" w14:textId="77777777" w:rsidR="007C30CC" w:rsidRPr="001152C8" w:rsidRDefault="007C30CC" w:rsidP="00DE32AB">
            <w:pPr>
              <w:ind w:left="33"/>
              <w:rPr>
                <w:b/>
              </w:rPr>
            </w:pPr>
            <w:r w:rsidRPr="001152C8">
              <w:rPr>
                <w:b/>
              </w:rPr>
              <w:t>Resultados</w:t>
            </w:r>
          </w:p>
        </w:tc>
        <w:tc>
          <w:tcPr>
            <w:tcW w:w="7267" w:type="dxa"/>
          </w:tcPr>
          <w:p w14:paraId="3194A403" w14:textId="4761F661" w:rsidR="007C30CC" w:rsidRDefault="00C30A0F" w:rsidP="00DE32AB">
            <w:pPr>
              <w:ind w:left="426"/>
            </w:pPr>
            <w:r>
              <w:t>Muestra un mapa con los aeropuertos con más indice de tardanza.</w:t>
            </w:r>
          </w:p>
        </w:tc>
      </w:tr>
    </w:tbl>
    <w:p w14:paraId="6403D6C5" w14:textId="77777777" w:rsidR="007C30CC" w:rsidRDefault="007C30CC" w:rsidP="007C30CC"/>
    <w:p w14:paraId="4B80C9EF" w14:textId="77777777" w:rsidR="00F4230A" w:rsidRDefault="00F4230A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</w:p>
    <w:p w14:paraId="26CFA9D2" w14:textId="77777777" w:rsidR="00F4230A" w:rsidRDefault="00F4230A" w:rsidP="00F4230A">
      <w:pPr>
        <w:pStyle w:val="Ttulo1"/>
      </w:pPr>
      <w:bookmarkStart w:id="1" w:name="_Toc378263774"/>
      <w:r>
        <w:lastRenderedPageBreak/>
        <w:t>Análisis del modelo del mundo</w:t>
      </w:r>
      <w:bookmarkEnd w:id="1"/>
    </w:p>
    <w:p w14:paraId="6BF7B7E0" w14:textId="5C2F0278" w:rsidR="00F4230A" w:rsidRDefault="00274E70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i/>
          <w:noProof/>
          <w:color w:val="6076B4" w:themeColor="accent1"/>
          <w:sz w:val="32"/>
          <w:szCs w:val="32"/>
          <w:lang w:val="es-ES" w:eastAsia="es-ES"/>
        </w:rPr>
        <w:drawing>
          <wp:inline distT="0" distB="0" distL="0" distR="0" wp14:anchorId="127EA5D7" wp14:editId="05B6AF78">
            <wp:extent cx="5854700" cy="4368800"/>
            <wp:effectExtent l="0" t="0" r="1270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6 mundo analis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3" t="9257" r="2722" b="4678"/>
                    <a:stretch/>
                  </pic:blipFill>
                  <pic:spPr bwMode="auto">
                    <a:xfrm>
                      <a:off x="0" y="0"/>
                      <a:ext cx="5854700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30A">
        <w:br w:type="page"/>
      </w:r>
    </w:p>
    <w:p w14:paraId="19560A1B" w14:textId="77777777" w:rsidR="00F4230A" w:rsidRPr="00F4230A" w:rsidRDefault="00F4230A" w:rsidP="00F4230A">
      <w:pPr>
        <w:pStyle w:val="Ttulo1"/>
      </w:pPr>
      <w:bookmarkStart w:id="2" w:name="_Toc378263775"/>
      <w:r>
        <w:lastRenderedPageBreak/>
        <w:t>Diseño de Interfaces</w:t>
      </w:r>
      <w:bookmarkEnd w:id="2"/>
    </w:p>
    <w:p w14:paraId="14CE7FDC" w14:textId="77777777" w:rsidR="00F4230A" w:rsidRDefault="00F4230A" w:rsidP="00F4230A">
      <w:pPr>
        <w:pStyle w:val="Ttulo2"/>
      </w:pPr>
      <w:bookmarkStart w:id="3" w:name="_Toc378263776"/>
      <w:bookmarkStart w:id="4" w:name="_Ref378264058"/>
      <w:r>
        <w:t>Interfaces del mundo de la aplicación</w:t>
      </w:r>
      <w:bookmarkEnd w:id="3"/>
      <w:bookmarkEnd w:id="4"/>
    </w:p>
    <w:p w14:paraId="510BCA6D" w14:textId="77777777" w:rsidR="00F4230A" w:rsidRDefault="00F4230A" w:rsidP="00F4230A">
      <w:pPr>
        <w:ind w:left="426"/>
        <w:jc w:val="both"/>
      </w:pPr>
      <w:r>
        <w:t>A partir de los requerimientos funcionales, defina las operaciones (a través de métodos) que debe proveer el mundo del problema. Incluya parámetros, tipos de retorno y documentación completa de cada operación (incluyendo precondiciones).</w:t>
      </w:r>
    </w:p>
    <w:p w14:paraId="2C33BF24" w14:textId="77777777" w:rsidR="006722AB" w:rsidRDefault="006722AB" w:rsidP="00F4230A">
      <w:pPr>
        <w:ind w:left="426"/>
        <w:jc w:val="both"/>
      </w:pPr>
    </w:p>
    <w:p w14:paraId="58389ADF" w14:textId="77777777" w:rsidR="006722AB" w:rsidRDefault="006722AB" w:rsidP="00F4230A">
      <w:pPr>
        <w:ind w:left="426"/>
        <w:jc w:val="both"/>
      </w:pPr>
    </w:p>
    <w:p w14:paraId="3B86F7DE" w14:textId="4BBD8CB4" w:rsidR="006722AB" w:rsidRDefault="004B7FDC" w:rsidP="004B7FDC">
      <w:pPr>
        <w:ind w:left="426"/>
        <w:jc w:val="both"/>
      </w:pPr>
      <w:r>
        <w:rPr>
          <w:noProof/>
          <w:lang w:val="es-ES" w:eastAsia="es-ES"/>
        </w:rPr>
        <w:drawing>
          <wp:inline distT="0" distB="0" distL="0" distR="0" wp14:anchorId="0E38FFB8" wp14:editId="3722A0BE">
            <wp:extent cx="5537200" cy="2527300"/>
            <wp:effectExtent l="0" t="0" r="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n16 mund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7" t="9502" r="25228" b="19726"/>
                    <a:stretch/>
                  </pic:blipFill>
                  <pic:spPr bwMode="auto">
                    <a:xfrm>
                      <a:off x="0" y="0"/>
                      <a:ext cx="5543215" cy="25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FDE5C" w14:textId="77777777" w:rsidR="006722AB" w:rsidRDefault="006722AB" w:rsidP="00F4230A">
      <w:pPr>
        <w:ind w:left="426"/>
        <w:jc w:val="both"/>
      </w:pPr>
    </w:p>
    <w:p w14:paraId="7E6239AC" w14:textId="77777777" w:rsidR="006722AB" w:rsidRPr="001152C8" w:rsidRDefault="006722AB" w:rsidP="00F4230A">
      <w:pPr>
        <w:ind w:left="426"/>
        <w:jc w:val="both"/>
      </w:pPr>
    </w:p>
    <w:p w14:paraId="4C619795" w14:textId="77777777" w:rsidR="00F4230A" w:rsidRDefault="00F4230A" w:rsidP="00F4230A">
      <w:pPr>
        <w:pStyle w:val="Ttulo2"/>
      </w:pPr>
      <w:bookmarkStart w:id="5" w:name="_Toc378263777"/>
      <w:r>
        <w:t>Interfaces de las estructuras de datos</w:t>
      </w:r>
      <w:bookmarkEnd w:id="5"/>
    </w:p>
    <w:p w14:paraId="5700FCC1" w14:textId="77777777" w:rsidR="00F4230A" w:rsidRDefault="00F4230A" w:rsidP="00F4230A">
      <w:pPr>
        <w:spacing w:after="0" w:line="240" w:lineRule="auto"/>
        <w:ind w:left="426"/>
        <w:jc w:val="both"/>
      </w:pPr>
      <w:r>
        <w:t xml:space="preserve">Seleccione cuáles son las estructuras de datos genéricas que debe utilizar y las operaciones que estas deben proveer para minimizar la complejidad temporal de las operaciones definidas en el numeral </w:t>
      </w:r>
      <w:r>
        <w:fldChar w:fldCharType="begin"/>
      </w:r>
      <w:r>
        <w:instrText xml:space="preserve"> REF _Ref378264058 \r \h </w:instrText>
      </w:r>
      <w:r>
        <w:fldChar w:fldCharType="separate"/>
      </w:r>
      <w:r>
        <w:t>3.1</w:t>
      </w:r>
      <w:r>
        <w:fldChar w:fldCharType="end"/>
      </w:r>
      <w:r>
        <w:t xml:space="preserve">. </w:t>
      </w:r>
    </w:p>
    <w:p w14:paraId="5BED58D8" w14:textId="4500DAD3" w:rsidR="00F4230A" w:rsidRDefault="00F4230A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  <w:r w:rsidR="00C12345">
        <w:lastRenderedPageBreak/>
        <w:tab/>
      </w:r>
    </w:p>
    <w:p w14:paraId="3B76436A" w14:textId="77777777" w:rsidR="00F4230A" w:rsidRDefault="00F4230A" w:rsidP="00F4230A">
      <w:pPr>
        <w:pStyle w:val="Ttulo1"/>
      </w:pPr>
      <w:bookmarkStart w:id="6" w:name="_Toc378263778"/>
      <w:r>
        <w:t>Diseño de estructuras de datos</w:t>
      </w:r>
      <w:bookmarkEnd w:id="6"/>
    </w:p>
    <w:p w14:paraId="355F4805" w14:textId="77777777" w:rsidR="00F4230A" w:rsidRDefault="00F4230A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</w:p>
    <w:p w14:paraId="235AC8DA" w14:textId="77777777" w:rsidR="00F4230A" w:rsidRDefault="00F4230A" w:rsidP="00F4230A">
      <w:pPr>
        <w:pStyle w:val="Ttulo1"/>
      </w:pPr>
      <w:bookmarkStart w:id="7" w:name="_Toc378263779"/>
      <w:r>
        <w:lastRenderedPageBreak/>
        <w:t>Justificación de decisiones de diseño de las estructuras de datos</w:t>
      </w:r>
      <w:bookmarkEnd w:id="7"/>
    </w:p>
    <w:p w14:paraId="6CD80F49" w14:textId="77777777" w:rsidR="00F4230A" w:rsidRDefault="00F4230A" w:rsidP="00F4230A">
      <w:pPr>
        <w:ind w:left="426"/>
        <w:jc w:val="both"/>
      </w:pPr>
      <w:r>
        <w:t xml:space="preserve">Describa en detalle los aspectos que tuvo en cuenta para seleccionar y diseñar las estructuras de datos descritas en el punto anterior.  </w:t>
      </w:r>
    </w:p>
    <w:p w14:paraId="37CF5749" w14:textId="13E81C14" w:rsidR="00F4230A" w:rsidRDefault="00F916D3">
      <w:r>
        <w:t>El proyecto implementa a estructura de datos de arbol trie debido a la reducción de complejidad que brinda a la hora de agregar, eliminar y buscar elementos. Esta implementación le permite a la aplicación cupiFlight  un optimo y eficiente manejo de información util</w:t>
      </w:r>
      <w:r w:rsidR="0051164C">
        <w:t xml:space="preserve"> a la hora de guardar datos como los aeropuertos, vuelos y aerolineas. Además de esto, esta estructura brinda la capacidad de realizar busquedas eficiente, util a la hora de consultar vuelos tardios, atrasados, cancelados o a tiempo. </w:t>
      </w:r>
      <w:r w:rsidR="006722AB">
        <w:t>Finalmente, se ha decidido el diseño de dichas estructuras debido a la facilidad que nos brinda eliminar elementos tales como vuelo, aeropuertos y aerolineas de los datos para ofrecer un servicio más completo.</w:t>
      </w:r>
    </w:p>
    <w:p w14:paraId="31F9D84C" w14:textId="77777777" w:rsidR="006722AB" w:rsidRDefault="006722AB"/>
    <w:p w14:paraId="58EBB1B3" w14:textId="77777777" w:rsidR="006722AB" w:rsidRDefault="006722AB"/>
    <w:p w14:paraId="650D14EA" w14:textId="77777777" w:rsidR="006722AB" w:rsidRDefault="006722AB"/>
    <w:p w14:paraId="41E83CA2" w14:textId="77777777" w:rsidR="006722AB" w:rsidRDefault="006722AB"/>
    <w:p w14:paraId="056AF4B6" w14:textId="77777777" w:rsidR="006722AB" w:rsidRDefault="006722AB"/>
    <w:p w14:paraId="733AA622" w14:textId="77777777" w:rsidR="006722AB" w:rsidRDefault="006722AB"/>
    <w:p w14:paraId="2C045326" w14:textId="77777777" w:rsidR="006722AB" w:rsidRDefault="006722AB"/>
    <w:p w14:paraId="3CF6A8C1" w14:textId="77777777" w:rsidR="006722AB" w:rsidRDefault="006722AB"/>
    <w:p w14:paraId="5DB4C6AF" w14:textId="77777777" w:rsidR="006722AB" w:rsidRDefault="006722AB"/>
    <w:p w14:paraId="7B3707DB" w14:textId="77777777" w:rsidR="006722AB" w:rsidRDefault="006722AB"/>
    <w:p w14:paraId="09354610" w14:textId="77777777" w:rsidR="006722AB" w:rsidRDefault="006722AB"/>
    <w:p w14:paraId="5BCD7DB2" w14:textId="77777777" w:rsidR="006722AB" w:rsidRDefault="006722AB"/>
    <w:p w14:paraId="755C041B" w14:textId="77777777" w:rsidR="006722AB" w:rsidRDefault="006722AB"/>
    <w:p w14:paraId="661675F8" w14:textId="77777777" w:rsidR="006722AB" w:rsidRPr="0051164C" w:rsidRDefault="006722AB"/>
    <w:p w14:paraId="2854576C" w14:textId="77777777" w:rsidR="00F4230A" w:rsidRDefault="00F4230A" w:rsidP="00F4230A">
      <w:pPr>
        <w:pStyle w:val="Ttulo1"/>
      </w:pPr>
      <w:bookmarkStart w:id="8" w:name="_Toc378263780"/>
      <w:r>
        <w:lastRenderedPageBreak/>
        <w:t>Diseño final de la aplicación</w:t>
      </w:r>
      <w:bookmarkEnd w:id="8"/>
    </w:p>
    <w:p w14:paraId="1B681E73" w14:textId="376B69D7" w:rsidR="00F4230A" w:rsidRDefault="006722AB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2EC81F32" wp14:editId="126EF282">
            <wp:extent cx="6680200" cy="548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mundo n1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2331" r="2103" b="5249"/>
                    <a:stretch/>
                  </pic:blipFill>
                  <pic:spPr bwMode="auto">
                    <a:xfrm>
                      <a:off x="0" y="0"/>
                      <a:ext cx="6681626" cy="548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30A">
        <w:br w:type="page"/>
      </w:r>
      <w:r w:rsidRPr="006722AB">
        <w:lastRenderedPageBreak/>
        <w:t>Diagrama mundo n16.png</w:t>
      </w:r>
    </w:p>
    <w:p w14:paraId="0464D0B0" w14:textId="77777777" w:rsidR="00F4230A" w:rsidRDefault="00F4230A" w:rsidP="00F4230A">
      <w:pPr>
        <w:pStyle w:val="Ttulo1"/>
      </w:pPr>
      <w:bookmarkStart w:id="9" w:name="_Toc378263781"/>
      <w:r>
        <w:t>Justificación de decisiones de diseño del mundo</w:t>
      </w:r>
      <w:bookmarkEnd w:id="9"/>
    </w:p>
    <w:p w14:paraId="40C97FB7" w14:textId="77777777" w:rsidR="00956F4A" w:rsidRPr="00956F4A" w:rsidRDefault="00956F4A" w:rsidP="00956F4A"/>
    <w:p w14:paraId="5428BE94" w14:textId="5E0E0F27" w:rsidR="00F4230A" w:rsidRPr="00730500" w:rsidRDefault="0051164C">
      <w:r>
        <w:t>El diseño del mundo se planteo de esta manera debido a la facilidad de acceso a información rele</w:t>
      </w:r>
      <w:r w:rsidR="00565E6F">
        <w:t>vante. Por ejemplo, la relación</w:t>
      </w:r>
      <w:r>
        <w:t xml:space="preserve"> entre vuelo y dos aeropuertos nos permite saber el lugar de partida y el de llegada del</w:t>
      </w:r>
      <w:r w:rsidR="00565E6F">
        <w:t xml:space="preserve"> vuelo sin necesidad de consultar los aeropuertos para revisar que vuelos tienen enlistados. </w:t>
      </w:r>
      <w:r w:rsidR="005742C5">
        <w:t>Sumado a esto, la implementación de listas nos permite complementar los servicios que ofrece CupiFlight debido a la capacidad que brinda al programador de iterar los elementos para poder modificar</w:t>
      </w:r>
      <w:r w:rsidR="00730500">
        <w:t>los.</w:t>
      </w:r>
    </w:p>
    <w:p w14:paraId="1C67E8D3" w14:textId="4F32DF9C" w:rsidR="00956F4A" w:rsidRPr="00956F4A" w:rsidRDefault="00F4230A" w:rsidP="00956F4A">
      <w:pPr>
        <w:pStyle w:val="Ttulo1"/>
      </w:pPr>
      <w:bookmarkStart w:id="10" w:name="_Toc378263782"/>
      <w:r>
        <w:t>Análisis de complejidad de operaciones</w:t>
      </w:r>
      <w:bookmarkEnd w:id="10"/>
      <w:r w:rsidR="00514DAF">
        <w:t xml:space="preserve"> del mundo</w:t>
      </w:r>
    </w:p>
    <w:p w14:paraId="6DB93D0F" w14:textId="77777777" w:rsidR="000B1CB9" w:rsidRDefault="000B1CB9" w:rsidP="004B7FDC">
      <w:pPr>
        <w:ind w:left="426"/>
        <w:jc w:val="both"/>
      </w:pPr>
    </w:p>
    <w:p w14:paraId="3D592441" w14:textId="2F37DC5D" w:rsidR="004B7FDC" w:rsidRDefault="004B7FDC" w:rsidP="004B7FDC">
      <w:pPr>
        <w:ind w:left="426"/>
        <w:jc w:val="both"/>
      </w:pPr>
      <w:r>
        <w:t>R1: Agregar aeropuerto:</w:t>
      </w:r>
      <w:r w:rsidR="00B36C8D">
        <w:t xml:space="preserve"> O(m)</w:t>
      </w:r>
    </w:p>
    <w:p w14:paraId="325D3417" w14:textId="3594F997" w:rsidR="004B7FDC" w:rsidRDefault="004B7FDC" w:rsidP="004B7FDC">
      <w:pPr>
        <w:ind w:left="426"/>
        <w:jc w:val="both"/>
      </w:pPr>
      <w:r>
        <w:t>R2: Eliminar aeropuerto:</w:t>
      </w:r>
      <w:r w:rsidR="00B36C8D" w:rsidRPr="00B36C8D">
        <w:t xml:space="preserve"> </w:t>
      </w:r>
      <w:r w:rsidR="00B36C8D">
        <w:t xml:space="preserve"> </w:t>
      </w:r>
      <w:r w:rsidR="00B36C8D">
        <w:t>O(m)</w:t>
      </w:r>
    </w:p>
    <w:p w14:paraId="024F9A8A" w14:textId="31B27ED9" w:rsidR="004B7FDC" w:rsidRDefault="004B7FDC" w:rsidP="004B7FDC">
      <w:pPr>
        <w:ind w:left="426"/>
        <w:jc w:val="both"/>
      </w:pPr>
      <w:r>
        <w:t>R3: Cargar información base:</w:t>
      </w:r>
      <w:r w:rsidR="00B36C8D">
        <w:t xml:space="preserve"> </w:t>
      </w:r>
      <w:r w:rsidR="00B36C8D">
        <w:t>O(m)</w:t>
      </w:r>
      <w:r w:rsidR="00B36C8D">
        <w:t xml:space="preserve"> Esto ya que tiene que perdir del api y ademas AGREGAR AL ARBOL</w:t>
      </w:r>
    </w:p>
    <w:p w14:paraId="316388DC" w14:textId="32DD55BB" w:rsidR="004B7FDC" w:rsidRDefault="004B7FDC" w:rsidP="004B7FDC">
      <w:pPr>
        <w:ind w:left="426"/>
        <w:jc w:val="both"/>
      </w:pPr>
      <w:r>
        <w:t>R4: Calificar aeropuerto:</w:t>
      </w:r>
      <w:r w:rsidR="000A78D6">
        <w:t xml:space="preserve"> </w:t>
      </w:r>
      <w:r w:rsidR="000A78D6">
        <w:t>O(m)</w:t>
      </w:r>
    </w:p>
    <w:p w14:paraId="01D305FB" w14:textId="494224A8" w:rsidR="004B7FDC" w:rsidRDefault="004B7FDC" w:rsidP="004B7FDC">
      <w:pPr>
        <w:ind w:left="426"/>
        <w:jc w:val="both"/>
      </w:pPr>
      <w:r>
        <w:t>R5: Consultar calificación de aeropuerto:</w:t>
      </w:r>
      <w:r w:rsidR="000A78D6">
        <w:t xml:space="preserve"> </w:t>
      </w:r>
      <w:r w:rsidR="000A78D6">
        <w:t>O(m)</w:t>
      </w:r>
    </w:p>
    <w:p w14:paraId="7B0E0981" w14:textId="54DD123B" w:rsidR="004B7FDC" w:rsidRDefault="004B7FDC" w:rsidP="004B7FDC">
      <w:pPr>
        <w:ind w:left="426"/>
        <w:jc w:val="both"/>
      </w:pPr>
      <w:r>
        <w:t>R6: Dar fechas del sistema:</w:t>
      </w:r>
      <w:r w:rsidR="000A78D6">
        <w:t xml:space="preserve"> </w:t>
      </w:r>
      <w:r w:rsidR="000A78D6">
        <w:t>O(m)</w:t>
      </w:r>
    </w:p>
    <w:p w14:paraId="77BFC431" w14:textId="7226E690" w:rsidR="004B7FDC" w:rsidRDefault="004B7FDC" w:rsidP="004B7FDC">
      <w:pPr>
        <w:ind w:left="426"/>
        <w:jc w:val="both"/>
      </w:pPr>
      <w:r>
        <w:t>R7: Consultar aeropuertos registrados en el sistema.</w:t>
      </w:r>
      <w:r w:rsidR="000A78D6">
        <w:t xml:space="preserve"> </w:t>
      </w:r>
      <w:r w:rsidR="000A78D6">
        <w:t>O(m)</w:t>
      </w:r>
    </w:p>
    <w:p w14:paraId="245BE7DB" w14:textId="07C518F3" w:rsidR="004B7FDC" w:rsidRDefault="004B7FDC" w:rsidP="004B7FDC">
      <w:pPr>
        <w:ind w:left="426"/>
        <w:jc w:val="both"/>
      </w:pPr>
      <w:r>
        <w:t>R8:</w:t>
      </w:r>
      <w:r w:rsidRPr="004B7FDC">
        <w:t xml:space="preserve"> </w:t>
      </w:r>
      <w:r>
        <w:t>Consultar los vuelos registrados en el sistema.</w:t>
      </w:r>
      <w:r w:rsidR="000A78D6">
        <w:t xml:space="preserve"> </w:t>
      </w:r>
      <w:r w:rsidR="000A78D6">
        <w:t>O(m)</w:t>
      </w:r>
    </w:p>
    <w:p w14:paraId="5324D706" w14:textId="4B6537AC" w:rsidR="004B7FDC" w:rsidRDefault="004B7FDC" w:rsidP="004B7FDC">
      <w:pPr>
        <w:ind w:left="426"/>
        <w:jc w:val="both"/>
      </w:pPr>
      <w:r>
        <w:t>R9:</w:t>
      </w:r>
      <w:r w:rsidRPr="004B7FDC">
        <w:t xml:space="preserve"> </w:t>
      </w:r>
      <w:r>
        <w:t>Consultar vuelos a tiempo.</w:t>
      </w:r>
      <w:r w:rsidR="000A78D6">
        <w:t xml:space="preserve"> </w:t>
      </w:r>
      <w:r w:rsidR="000A78D6">
        <w:t>O(m)</w:t>
      </w:r>
    </w:p>
    <w:p w14:paraId="23DA1A6E" w14:textId="51BE4996" w:rsidR="004B7FDC" w:rsidRDefault="000804ED" w:rsidP="004B7FDC">
      <w:pPr>
        <w:ind w:left="426"/>
        <w:jc w:val="both"/>
      </w:pPr>
      <w:r>
        <w:t>R10:</w:t>
      </w:r>
      <w:r w:rsidRPr="000804ED">
        <w:t xml:space="preserve"> </w:t>
      </w:r>
      <w:r>
        <w:t>Consultar vuelos cancelados.</w:t>
      </w:r>
      <w:r w:rsidR="000A78D6">
        <w:t xml:space="preserve"> </w:t>
      </w:r>
      <w:r w:rsidR="000A78D6">
        <w:t>O(</w:t>
      </w:r>
      <w:r w:rsidR="000A78D6">
        <w:t>n</w:t>
      </w:r>
      <w:r w:rsidR="000A78D6">
        <w:t>)</w:t>
      </w:r>
    </w:p>
    <w:p w14:paraId="24907AC2" w14:textId="57293E3F" w:rsidR="004B7FDC" w:rsidRDefault="000804ED" w:rsidP="004B7FDC">
      <w:pPr>
        <w:ind w:left="426"/>
        <w:jc w:val="both"/>
      </w:pPr>
      <w:r>
        <w:t>R11: Consultar vuelos retrasados.</w:t>
      </w:r>
      <w:r w:rsidR="000A78D6">
        <w:t xml:space="preserve"> </w:t>
      </w:r>
      <w:r w:rsidR="000A78D6">
        <w:t>O(</w:t>
      </w:r>
      <w:r w:rsidR="000A78D6">
        <w:t>n</w:t>
      </w:r>
      <w:r w:rsidR="000A78D6">
        <w:t>)</w:t>
      </w:r>
    </w:p>
    <w:p w14:paraId="05D49904" w14:textId="68C0BA92" w:rsidR="00956F4A" w:rsidRDefault="00956F4A" w:rsidP="004B7FDC">
      <w:pPr>
        <w:ind w:left="426"/>
        <w:jc w:val="both"/>
      </w:pPr>
      <w:r>
        <w:t>R12:</w:t>
      </w:r>
      <w:r w:rsidRPr="00956F4A">
        <w:t xml:space="preserve"> </w:t>
      </w:r>
      <w:r>
        <w:t>Buscar vuelos por rango de calificación.</w:t>
      </w:r>
      <w:r w:rsidR="000A78D6">
        <w:t xml:space="preserve"> </w:t>
      </w:r>
      <w:r w:rsidR="000A78D6">
        <w:t>O(</w:t>
      </w:r>
      <w:r w:rsidR="000A78D6">
        <w:t>n</w:t>
      </w:r>
      <w:r w:rsidR="000A78D6">
        <w:t>)</w:t>
      </w:r>
    </w:p>
    <w:p w14:paraId="40C1F0DF" w14:textId="3102FC53" w:rsidR="00956F4A" w:rsidRDefault="00956F4A" w:rsidP="004B7FDC">
      <w:pPr>
        <w:ind w:left="426"/>
        <w:jc w:val="both"/>
      </w:pPr>
      <w:r>
        <w:t>R13:</w:t>
      </w:r>
      <w:r w:rsidRPr="00956F4A">
        <w:t xml:space="preserve"> </w:t>
      </w:r>
      <w:r>
        <w:t>Buscar aerolineas con más vuelos retrasados</w:t>
      </w:r>
      <w:r w:rsidR="000A78D6">
        <w:t xml:space="preserve"> </w:t>
      </w:r>
      <w:r w:rsidR="000A78D6">
        <w:t>O(m)</w:t>
      </w:r>
    </w:p>
    <w:p w14:paraId="434F6B31" w14:textId="6454E8B5" w:rsidR="000B1CB9" w:rsidRDefault="00956F4A" w:rsidP="000B1CB9">
      <w:pPr>
        <w:ind w:left="426"/>
        <w:jc w:val="both"/>
      </w:pPr>
      <w:r>
        <w:t>R14:</w:t>
      </w:r>
      <w:r w:rsidRPr="00956F4A">
        <w:t xml:space="preserve"> </w:t>
      </w:r>
      <w:r>
        <w:t>Buscar aerolineas con menos vuelos retrasados</w:t>
      </w:r>
      <w:r w:rsidR="000A78D6">
        <w:t xml:space="preserve"> </w:t>
      </w:r>
      <w:r w:rsidR="000A78D6">
        <w:t>O(m)</w:t>
      </w:r>
    </w:p>
    <w:p w14:paraId="76685D09" w14:textId="5C26488C" w:rsidR="000B1CB9" w:rsidRDefault="000B1CB9" w:rsidP="000B1CB9">
      <w:pPr>
        <w:ind w:left="426"/>
        <w:jc w:val="both"/>
      </w:pPr>
      <w:r>
        <w:t>R15:</w:t>
      </w:r>
      <w:r w:rsidRPr="000B1CB9">
        <w:t xml:space="preserve"> </w:t>
      </w:r>
      <w:r>
        <w:t>Mostrar los aeropuertos según indice de tardanza.</w:t>
      </w:r>
      <w:r w:rsidR="000A78D6">
        <w:t xml:space="preserve"> </w:t>
      </w:r>
      <w:r w:rsidR="000A78D6">
        <w:t>O(</w:t>
      </w:r>
      <w:r w:rsidR="000A78D6">
        <w:t>n</w:t>
      </w:r>
      <w:r w:rsidR="000A78D6">
        <w:t>)</w:t>
      </w:r>
    </w:p>
    <w:p w14:paraId="44C26E39" w14:textId="77777777" w:rsidR="000A78D6" w:rsidRDefault="000A78D6" w:rsidP="000B1CB9">
      <w:pPr>
        <w:ind w:left="426"/>
        <w:jc w:val="both"/>
      </w:pPr>
    </w:p>
    <w:p w14:paraId="720B4BDB" w14:textId="77777777" w:rsidR="000A78D6" w:rsidRDefault="000A78D6" w:rsidP="000B1CB9">
      <w:pPr>
        <w:ind w:left="426"/>
        <w:jc w:val="both"/>
      </w:pPr>
    </w:p>
    <w:p w14:paraId="366A17E1" w14:textId="77777777" w:rsidR="000A78D6" w:rsidRPr="00F4230A" w:rsidRDefault="000A78D6" w:rsidP="000B1CB9">
      <w:pPr>
        <w:ind w:left="426"/>
        <w:jc w:val="both"/>
      </w:pPr>
      <w:bookmarkStart w:id="11" w:name="_GoBack"/>
      <w:bookmarkEnd w:id="11"/>
    </w:p>
    <w:sectPr w:rsidR="000A78D6" w:rsidRPr="00F4230A">
      <w:headerReference w:type="default" r:id="rId16"/>
      <w:footerReference w:type="even" r:id="rId17"/>
      <w:footerReference w:type="default" r:id="rId18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E7D6E" w14:textId="77777777" w:rsidR="006722AB" w:rsidRDefault="006722AB">
      <w:pPr>
        <w:spacing w:after="0" w:line="240" w:lineRule="auto"/>
      </w:pPr>
      <w:r>
        <w:separator/>
      </w:r>
    </w:p>
  </w:endnote>
  <w:endnote w:type="continuationSeparator" w:id="0">
    <w:p w14:paraId="0BC37AA1" w14:textId="77777777" w:rsidR="006722AB" w:rsidRDefault="006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1B6E9" w14:textId="77777777" w:rsidR="006722AB" w:rsidRDefault="006722AB">
    <w:pPr>
      <w:jc w:val="right"/>
    </w:pPr>
  </w:p>
  <w:p w14:paraId="2342C470" w14:textId="77777777" w:rsidR="006722AB" w:rsidRDefault="006722AB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E68422" w:themeColor="accent3"/>
      </w:rPr>
      <w:sym w:font="Wingdings 2" w:char="F097"/>
    </w:r>
    <w:r>
      <w:rPr>
        <w:lang w:val="es-ES"/>
      </w:rPr>
      <w:t xml:space="preserve"> </w:t>
    </w:r>
  </w:p>
  <w:p w14:paraId="5376D494" w14:textId="77777777" w:rsidR="006722AB" w:rsidRDefault="006722AB">
    <w:pPr>
      <w:jc w:val="right"/>
    </w:pPr>
    <w:r>
      <w:rPr>
        <w:noProof/>
        <w:lang w:val="es-ES" w:eastAsia="es-ES"/>
      </w:rPr>
      <mc:AlternateContent>
        <mc:Choice Requires="wpg">
          <w:drawing>
            <wp:inline distT="0" distB="0" distL="0" distR="0" wp14:anchorId="466F1FCB" wp14:editId="302391A7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10C60E15" w14:textId="77777777" w:rsidR="006722AB" w:rsidRDefault="006722AB">
    <w:pPr>
      <w:pStyle w:val="Sinespaciado"/>
      <w:rPr>
        <w:sz w:val="2"/>
        <w:szCs w:val="2"/>
      </w:rPr>
    </w:pPr>
  </w:p>
  <w:p w14:paraId="1916E6B7" w14:textId="77777777" w:rsidR="006722AB" w:rsidRDefault="006722AB"/>
  <w:p w14:paraId="1E9DBEF8" w14:textId="77777777" w:rsidR="006722AB" w:rsidRDefault="006722AB"/>
  <w:p w14:paraId="24B3E452" w14:textId="77777777" w:rsidR="006722AB" w:rsidRDefault="006722A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32769" w14:textId="77777777" w:rsidR="006722AB" w:rsidRDefault="006722A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 w:rsidR="000A78D6">
      <w:rPr>
        <w:color w:val="6076B4" w:themeColor="accent1"/>
      </w:rPr>
      <w:fldChar w:fldCharType="separate"/>
    </w:r>
    <w:r w:rsidR="000A78D6">
      <w:rPr>
        <w:noProof/>
        <w:color w:val="6076B4" w:themeColor="accent1"/>
      </w:rPr>
      <w:t>Análisis de complejidad de operaciones del mundo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0A78D6" w:rsidRPr="000A78D6">
      <w:rPr>
        <w:noProof/>
        <w:color w:val="6076B4" w:themeColor="accent1"/>
        <w:lang w:val="es-ES"/>
      </w:rPr>
      <w:t>12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CFFF1" w14:textId="77777777" w:rsidR="006722AB" w:rsidRDefault="006722AB">
      <w:pPr>
        <w:spacing w:after="0" w:line="240" w:lineRule="auto"/>
      </w:pPr>
      <w:r>
        <w:separator/>
      </w:r>
    </w:p>
  </w:footnote>
  <w:footnote w:type="continuationSeparator" w:id="0">
    <w:p w14:paraId="043A9462" w14:textId="77777777" w:rsidR="006722AB" w:rsidRDefault="0067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0F58A" w14:textId="77777777" w:rsidR="006722AB" w:rsidRDefault="006722AB" w:rsidP="00F4230A">
    <w:pPr>
      <w:tabs>
        <w:tab w:val="center" w:pos="4903"/>
        <w:tab w:val="right" w:pos="9807"/>
      </w:tabs>
      <w:spacing w:after="0"/>
      <w:rPr>
        <w:color w:val="E4E9EF" w:themeColor="background2"/>
      </w:rPr>
    </w:pPr>
    <w:r>
      <w:rPr>
        <w:noProof/>
        <w:color w:val="6076B4" w:themeColor="accent1"/>
        <w:lang w:val="es-ES" w:eastAsia="es-ES"/>
      </w:rPr>
      <w:drawing>
        <wp:anchor distT="0" distB="0" distL="114300" distR="114300" simplePos="0" relativeHeight="251658240" behindDoc="0" locked="0" layoutInCell="1" allowOverlap="1" wp14:anchorId="063F783D" wp14:editId="4BF4630C">
          <wp:simplePos x="0" y="0"/>
          <wp:positionH relativeFrom="column">
            <wp:posOffset>47625</wp:posOffset>
          </wp:positionH>
          <wp:positionV relativeFrom="paragraph">
            <wp:posOffset>-10160</wp:posOffset>
          </wp:positionV>
          <wp:extent cx="1127760" cy="414655"/>
          <wp:effectExtent l="0" t="0" r="0" b="444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6076B4" w:themeColor="accent1"/>
        <w:lang w:val="es-ES" w:eastAsia="es-ES"/>
      </w:rPr>
      <w:drawing>
        <wp:anchor distT="0" distB="0" distL="114300" distR="114300" simplePos="0" relativeHeight="251659264" behindDoc="0" locked="0" layoutInCell="1" allowOverlap="1" wp14:anchorId="7988A79C" wp14:editId="0A930D3A">
          <wp:simplePos x="0" y="0"/>
          <wp:positionH relativeFrom="column">
            <wp:posOffset>5487670</wp:posOffset>
          </wp:positionH>
          <wp:positionV relativeFrom="paragraph">
            <wp:posOffset>-198120</wp:posOffset>
          </wp:positionV>
          <wp:extent cx="809625" cy="600075"/>
          <wp:effectExtent l="0" t="0" r="9525" b="952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076B4" w:themeColor="accent1"/>
      </w:rPr>
      <w:tab/>
    </w:r>
    <w:sdt>
      <w:sdtPr>
        <w:rPr>
          <w:color w:val="6076B4" w:themeColor="accent1"/>
        </w:rPr>
        <w:alias w:val="Título"/>
        <w:id w:val="-13964992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6076B4" w:themeColor="accent1"/>
          </w:rPr>
          <w:t>Documento de Análisis y Diseño</w:t>
        </w:r>
      </w:sdtContent>
    </w:sdt>
    <w:r>
      <w:rPr>
        <w:color w:val="6076B4" w:themeColor="accent1"/>
      </w:rPr>
      <w:tab/>
    </w:r>
  </w:p>
  <w:p w14:paraId="68785199" w14:textId="77777777" w:rsidR="006722AB" w:rsidRDefault="006722AB">
    <w:pPr>
      <w:jc w:val="center"/>
      <w:rPr>
        <w:color w:val="6076B4" w:themeColor="accent1"/>
      </w:rPr>
    </w:pPr>
  </w:p>
  <w:p w14:paraId="6ADF49B3" w14:textId="77777777" w:rsidR="006722AB" w:rsidRDefault="006722AB">
    <w:pPr>
      <w:jc w:val="center"/>
      <w:rPr>
        <w:color w:val="6076B4" w:themeColor="accent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D0BBF"/>
    <w:multiLevelType w:val="multilevel"/>
    <w:tmpl w:val="E3A2485E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6E905DB2"/>
    <w:multiLevelType w:val="hybridMultilevel"/>
    <w:tmpl w:val="907692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C6"/>
    <w:rsid w:val="00014768"/>
    <w:rsid w:val="000804ED"/>
    <w:rsid w:val="000A78D6"/>
    <w:rsid w:val="000B1CB9"/>
    <w:rsid w:val="000C1C34"/>
    <w:rsid w:val="00137820"/>
    <w:rsid w:val="001A3EC6"/>
    <w:rsid w:val="001C04EB"/>
    <w:rsid w:val="001D5205"/>
    <w:rsid w:val="00214E8F"/>
    <w:rsid w:val="00274E70"/>
    <w:rsid w:val="00326921"/>
    <w:rsid w:val="00353672"/>
    <w:rsid w:val="00393E81"/>
    <w:rsid w:val="003C1520"/>
    <w:rsid w:val="003E3339"/>
    <w:rsid w:val="00453823"/>
    <w:rsid w:val="004B7FDC"/>
    <w:rsid w:val="004D3BDE"/>
    <w:rsid w:val="0051164C"/>
    <w:rsid w:val="00514DAF"/>
    <w:rsid w:val="00565E6F"/>
    <w:rsid w:val="005742C5"/>
    <w:rsid w:val="005D1345"/>
    <w:rsid w:val="005D5727"/>
    <w:rsid w:val="006211C8"/>
    <w:rsid w:val="006722AB"/>
    <w:rsid w:val="00682F69"/>
    <w:rsid w:val="006959B0"/>
    <w:rsid w:val="006A7998"/>
    <w:rsid w:val="006E7017"/>
    <w:rsid w:val="006E71E3"/>
    <w:rsid w:val="00730500"/>
    <w:rsid w:val="007B0ACD"/>
    <w:rsid w:val="007C30CC"/>
    <w:rsid w:val="007F202F"/>
    <w:rsid w:val="00845E1C"/>
    <w:rsid w:val="00956F4A"/>
    <w:rsid w:val="009D7B06"/>
    <w:rsid w:val="00A00A2D"/>
    <w:rsid w:val="00A66DE0"/>
    <w:rsid w:val="00A675F4"/>
    <w:rsid w:val="00A826EF"/>
    <w:rsid w:val="00B36C8D"/>
    <w:rsid w:val="00B80AEC"/>
    <w:rsid w:val="00BD0DCB"/>
    <w:rsid w:val="00C12345"/>
    <w:rsid w:val="00C30A0F"/>
    <w:rsid w:val="00D1311E"/>
    <w:rsid w:val="00D7067B"/>
    <w:rsid w:val="00DE32AB"/>
    <w:rsid w:val="00E913D6"/>
    <w:rsid w:val="00F21CA8"/>
    <w:rsid w:val="00F4230A"/>
    <w:rsid w:val="00F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2C39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E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rsid w:val="00F42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42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230A"/>
    <w:rPr>
      <w:color w:val="3399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4230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E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rsid w:val="00F42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42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230A"/>
    <w:rPr>
      <w:color w:val="3399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423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AppData\Roaming\Microsoft\Plantilla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[Nombre del Ejercicio]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11DE215-C38F-A048-8C78-E1FC23A0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\Users\Asistente\AppData\Roaming\Microsoft\Plantillas\ExecutiveReport.dotx</Template>
  <TotalTime>4</TotalTime>
  <Pages>13</Pages>
  <Words>1333</Words>
  <Characters>7335</Characters>
  <Application>Microsoft Macintosh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y Diseño</dc:title>
  <dc:subject>cupiFlight</dc:subject>
  <dc:creator>Asistente</dc:creator>
  <cp:lastModifiedBy>Nicolás Chaves</cp:lastModifiedBy>
  <cp:revision>4</cp:revision>
  <dcterms:created xsi:type="dcterms:W3CDTF">2014-04-23T04:40:00Z</dcterms:created>
  <dcterms:modified xsi:type="dcterms:W3CDTF">2014-04-23T16:18:00Z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